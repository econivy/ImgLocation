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847" w:rsidRPr="008E3FFF" w:rsidRDefault="00171847" w:rsidP="00107EAF">
      <w:pPr>
        <w:spacing w:beforeLines="50" w:before="156" w:afterLines="50" w:after="156" w:line="320" w:lineRule="exact"/>
        <w:jc w:val="center"/>
        <w:rPr>
          <w:rFonts w:ascii="方正小标宋简体" w:eastAsia="方正小标宋简体" w:hAnsi="华文中宋"/>
          <w:b/>
          <w:bCs/>
          <w:spacing w:val="70"/>
          <w:sz w:val="28"/>
          <w:szCs w:val="25"/>
        </w:rPr>
      </w:pPr>
      <w:r w:rsidRPr="008E3FFF">
        <w:rPr>
          <w:rFonts w:ascii="方正小标宋简体" w:eastAsia="方正小标宋简体" w:hAnsi="华文中宋" w:hint="eastAsia"/>
          <w:b/>
          <w:bCs/>
          <w:spacing w:val="70"/>
          <w:sz w:val="28"/>
          <w:szCs w:val="25"/>
        </w:rPr>
        <w:t>干部任免审批表</w:t>
      </w:r>
    </w:p>
    <w:tbl>
      <w:tblPr>
        <w:tblW w:w="53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"/>
        <w:gridCol w:w="283"/>
        <w:gridCol w:w="284"/>
        <w:gridCol w:w="425"/>
        <w:gridCol w:w="283"/>
        <w:gridCol w:w="426"/>
        <w:gridCol w:w="19"/>
        <w:gridCol w:w="689"/>
        <w:gridCol w:w="20"/>
        <w:gridCol w:w="689"/>
        <w:gridCol w:w="709"/>
        <w:gridCol w:w="1134"/>
      </w:tblGrid>
      <w:tr w:rsidR="00D75F59" w:rsidRPr="00C228C4" w:rsidTr="00854D44">
        <w:trPr>
          <w:trHeight w:hRule="exact" w:val="369"/>
          <w:jc w:val="center"/>
        </w:trPr>
        <w:tc>
          <w:tcPr>
            <w:tcW w:w="699" w:type="dxa"/>
            <w:gridSpan w:val="2"/>
            <w:vAlign w:val="center"/>
          </w:tcPr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姓  名</w:t>
            </w:r>
          </w:p>
        </w:tc>
        <w:tc>
          <w:tcPr>
            <w:tcW w:w="709" w:type="dxa"/>
            <w:gridSpan w:val="2"/>
            <w:vAlign w:val="center"/>
          </w:tcPr>
          <w:p w:rsidR="00D75F59" w:rsidRPr="00A542F2" w:rsidRDefault="00D75F59" w:rsidP="00E7732F">
            <w:pPr>
              <w:tabs>
                <w:tab w:val="right" w:pos="3960"/>
              </w:tabs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性  别</w:t>
            </w:r>
          </w:p>
        </w:tc>
        <w:tc>
          <w:tcPr>
            <w:tcW w:w="708" w:type="dxa"/>
            <w:gridSpan w:val="2"/>
            <w:vAlign w:val="center"/>
          </w:tcPr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出生年月</w:t>
            </w:r>
          </w:p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（ 岁）</w:t>
            </w:r>
          </w:p>
        </w:tc>
        <w:tc>
          <w:tcPr>
            <w:tcW w:w="709" w:type="dxa"/>
            <w:vAlign w:val="center"/>
          </w:tcPr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1134" w:type="dxa"/>
            <w:vMerge w:val="restart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D75F59" w:rsidRPr="00A542F2" w:rsidRDefault="00D75F59" w:rsidP="00E7732F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</w:tr>
      <w:tr w:rsidR="00D75F59" w:rsidRPr="00C228C4" w:rsidTr="00854D44">
        <w:trPr>
          <w:trHeight w:hRule="exact" w:val="340"/>
          <w:jc w:val="center"/>
        </w:trPr>
        <w:tc>
          <w:tcPr>
            <w:tcW w:w="699" w:type="dxa"/>
            <w:gridSpan w:val="2"/>
            <w:vAlign w:val="center"/>
          </w:tcPr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民  族</w:t>
            </w:r>
          </w:p>
        </w:tc>
        <w:tc>
          <w:tcPr>
            <w:tcW w:w="709" w:type="dxa"/>
            <w:gridSpan w:val="2"/>
            <w:vAlign w:val="center"/>
          </w:tcPr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籍  贯</w:t>
            </w:r>
          </w:p>
        </w:tc>
        <w:tc>
          <w:tcPr>
            <w:tcW w:w="708" w:type="dxa"/>
            <w:gridSpan w:val="2"/>
            <w:vAlign w:val="center"/>
          </w:tcPr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出 生 地</w:t>
            </w:r>
          </w:p>
        </w:tc>
        <w:tc>
          <w:tcPr>
            <w:tcW w:w="709" w:type="dxa"/>
            <w:vAlign w:val="center"/>
          </w:tcPr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1134" w:type="dxa"/>
            <w:vMerge/>
            <w:vAlign w:val="center"/>
          </w:tcPr>
          <w:p w:rsidR="00D75F59" w:rsidRPr="00A542F2" w:rsidRDefault="00D75F59" w:rsidP="00E7732F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</w:tr>
      <w:tr w:rsidR="00D75F59" w:rsidRPr="00C228C4" w:rsidTr="00854D44">
        <w:trPr>
          <w:trHeight w:hRule="exact" w:val="340"/>
          <w:jc w:val="center"/>
        </w:trPr>
        <w:tc>
          <w:tcPr>
            <w:tcW w:w="699" w:type="dxa"/>
            <w:gridSpan w:val="2"/>
            <w:vAlign w:val="center"/>
          </w:tcPr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入  党</w:t>
            </w:r>
          </w:p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时  间</w:t>
            </w:r>
          </w:p>
        </w:tc>
        <w:tc>
          <w:tcPr>
            <w:tcW w:w="709" w:type="dxa"/>
            <w:gridSpan w:val="2"/>
            <w:vAlign w:val="center"/>
          </w:tcPr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参加工</w:t>
            </w:r>
            <w:r w:rsidRPr="00A542F2">
              <w:rPr>
                <w:rFonts w:ascii="仿宋_GB2312" w:eastAsia="仿宋_GB2312"/>
                <w:sz w:val="15"/>
                <w:szCs w:val="15"/>
              </w:rPr>
              <w:br/>
            </w:r>
            <w:r w:rsidRPr="00A542F2">
              <w:rPr>
                <w:rFonts w:ascii="仿宋_GB2312" w:eastAsia="仿宋_GB2312" w:hint="eastAsia"/>
                <w:sz w:val="15"/>
                <w:szCs w:val="15"/>
              </w:rPr>
              <w:t>作时间</w:t>
            </w:r>
          </w:p>
        </w:tc>
        <w:tc>
          <w:tcPr>
            <w:tcW w:w="708" w:type="dxa"/>
            <w:gridSpan w:val="2"/>
            <w:vAlign w:val="center"/>
          </w:tcPr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健康状况</w:t>
            </w:r>
          </w:p>
        </w:tc>
        <w:tc>
          <w:tcPr>
            <w:tcW w:w="709" w:type="dxa"/>
            <w:vAlign w:val="center"/>
          </w:tcPr>
          <w:p w:rsidR="00D75F59" w:rsidRPr="00A542F2" w:rsidRDefault="00D75F5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1134" w:type="dxa"/>
            <w:vMerge/>
            <w:vAlign w:val="center"/>
          </w:tcPr>
          <w:p w:rsidR="00D75F59" w:rsidRPr="00A542F2" w:rsidRDefault="00D75F59" w:rsidP="00E7732F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</w:tr>
      <w:tr w:rsidR="00104CB9" w:rsidRPr="00C228C4" w:rsidTr="00854D44">
        <w:trPr>
          <w:trHeight w:hRule="exact" w:val="340"/>
          <w:jc w:val="center"/>
        </w:trPr>
        <w:tc>
          <w:tcPr>
            <w:tcW w:w="699" w:type="dxa"/>
            <w:gridSpan w:val="2"/>
            <w:vAlign w:val="center"/>
          </w:tcPr>
          <w:p w:rsidR="0075383A" w:rsidRPr="00A542F2" w:rsidRDefault="00104CB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专业技术</w:t>
            </w:r>
          </w:p>
          <w:p w:rsidR="00104CB9" w:rsidRPr="00A542F2" w:rsidRDefault="00104CB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职    务</w:t>
            </w:r>
          </w:p>
        </w:tc>
        <w:tc>
          <w:tcPr>
            <w:tcW w:w="1418" w:type="dxa"/>
            <w:gridSpan w:val="4"/>
            <w:vAlign w:val="center"/>
          </w:tcPr>
          <w:p w:rsidR="00104CB9" w:rsidRPr="00A542F2" w:rsidRDefault="00104CB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104CB9" w:rsidRPr="00A542F2" w:rsidRDefault="00104CB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熟悉专业</w:t>
            </w:r>
          </w:p>
          <w:p w:rsidR="00104CB9" w:rsidRPr="00A542F2" w:rsidRDefault="00104CB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有何专长</w:t>
            </w:r>
          </w:p>
        </w:tc>
        <w:tc>
          <w:tcPr>
            <w:tcW w:w="1418" w:type="dxa"/>
            <w:gridSpan w:val="3"/>
            <w:vAlign w:val="center"/>
          </w:tcPr>
          <w:p w:rsidR="00104CB9" w:rsidRPr="00A542F2" w:rsidRDefault="00104CB9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1134" w:type="dxa"/>
            <w:vMerge/>
            <w:vAlign w:val="center"/>
          </w:tcPr>
          <w:p w:rsidR="00104CB9" w:rsidRPr="00A542F2" w:rsidRDefault="00104CB9" w:rsidP="00E7732F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</w:tr>
      <w:tr w:rsidR="0075383A" w:rsidRPr="00C228C4" w:rsidTr="00854D44">
        <w:trPr>
          <w:trHeight w:hRule="exact" w:val="340"/>
          <w:jc w:val="center"/>
        </w:trPr>
        <w:tc>
          <w:tcPr>
            <w:tcW w:w="699" w:type="dxa"/>
            <w:gridSpan w:val="2"/>
            <w:vMerge w:val="restart"/>
            <w:vAlign w:val="center"/>
          </w:tcPr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学  历</w:t>
            </w:r>
          </w:p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学  位</w:t>
            </w:r>
          </w:p>
        </w:tc>
        <w:tc>
          <w:tcPr>
            <w:tcW w:w="709" w:type="dxa"/>
            <w:gridSpan w:val="2"/>
            <w:vAlign w:val="center"/>
          </w:tcPr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全日制</w:t>
            </w:r>
          </w:p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教  育</w:t>
            </w:r>
          </w:p>
        </w:tc>
        <w:tc>
          <w:tcPr>
            <w:tcW w:w="1417" w:type="dxa"/>
            <w:gridSpan w:val="4"/>
            <w:vAlign w:val="center"/>
          </w:tcPr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383A" w:rsidRPr="00A542F2" w:rsidRDefault="0075383A" w:rsidP="00E7732F">
            <w:pPr>
              <w:spacing w:line="170" w:lineRule="exact"/>
              <w:ind w:leftChars="-50" w:left="-15" w:rightChars="-50" w:right="-105" w:hanging="90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毕业院校</w:t>
            </w:r>
          </w:p>
          <w:p w:rsidR="0075383A" w:rsidRPr="00A542F2" w:rsidRDefault="0075383A" w:rsidP="00E7732F">
            <w:pPr>
              <w:spacing w:line="170" w:lineRule="exact"/>
              <w:ind w:leftChars="-50" w:left="-15" w:rightChars="-50" w:right="-105" w:hanging="90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系及专业</w:t>
            </w:r>
          </w:p>
        </w:tc>
        <w:tc>
          <w:tcPr>
            <w:tcW w:w="1843" w:type="dxa"/>
            <w:gridSpan w:val="2"/>
            <w:vAlign w:val="center"/>
          </w:tcPr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jc w:val="left"/>
              <w:rPr>
                <w:rFonts w:ascii="仿宋_GB2312" w:eastAsia="仿宋_GB2312"/>
                <w:sz w:val="15"/>
                <w:szCs w:val="15"/>
              </w:rPr>
            </w:pPr>
          </w:p>
        </w:tc>
      </w:tr>
      <w:tr w:rsidR="0075383A" w:rsidRPr="00C228C4" w:rsidTr="00854D44">
        <w:trPr>
          <w:trHeight w:hRule="exact" w:val="340"/>
          <w:jc w:val="center"/>
        </w:trPr>
        <w:tc>
          <w:tcPr>
            <w:tcW w:w="699" w:type="dxa"/>
            <w:gridSpan w:val="2"/>
            <w:vMerge/>
            <w:vAlign w:val="center"/>
          </w:tcPr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在  职</w:t>
            </w:r>
          </w:p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教  育</w:t>
            </w:r>
          </w:p>
        </w:tc>
        <w:tc>
          <w:tcPr>
            <w:tcW w:w="1417" w:type="dxa"/>
            <w:gridSpan w:val="4"/>
            <w:vAlign w:val="center"/>
          </w:tcPr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383A" w:rsidRPr="00A542F2" w:rsidRDefault="0075383A" w:rsidP="00E7732F">
            <w:pPr>
              <w:spacing w:line="170" w:lineRule="exact"/>
              <w:ind w:leftChars="-50" w:left="-15" w:rightChars="-50" w:right="-105" w:hanging="90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毕业院校</w:t>
            </w:r>
          </w:p>
          <w:p w:rsidR="0075383A" w:rsidRPr="00A542F2" w:rsidRDefault="0075383A" w:rsidP="00E7732F">
            <w:pPr>
              <w:spacing w:line="170" w:lineRule="exact"/>
              <w:ind w:leftChars="-50" w:left="-15" w:rightChars="-50" w:right="-105" w:hanging="90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系及专业</w:t>
            </w:r>
          </w:p>
        </w:tc>
        <w:tc>
          <w:tcPr>
            <w:tcW w:w="1843" w:type="dxa"/>
            <w:gridSpan w:val="2"/>
            <w:vAlign w:val="center"/>
          </w:tcPr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jc w:val="left"/>
              <w:rPr>
                <w:rFonts w:ascii="仿宋_GB2312" w:eastAsia="仿宋_GB2312"/>
                <w:sz w:val="15"/>
                <w:szCs w:val="15"/>
              </w:rPr>
            </w:pPr>
          </w:p>
        </w:tc>
      </w:tr>
      <w:tr w:rsidR="0075383A" w:rsidRPr="00C228C4" w:rsidTr="00854D44">
        <w:trPr>
          <w:trHeight w:hRule="exact" w:val="340"/>
          <w:jc w:val="center"/>
        </w:trPr>
        <w:tc>
          <w:tcPr>
            <w:tcW w:w="1408" w:type="dxa"/>
            <w:gridSpan w:val="4"/>
            <w:vAlign w:val="center"/>
          </w:tcPr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" w:eastAsia="仿宋" w:hAnsi="仿宋"/>
                <w:sz w:val="15"/>
                <w:szCs w:val="15"/>
              </w:rPr>
            </w:pPr>
            <w:r w:rsidRPr="00A542F2">
              <w:rPr>
                <w:rFonts w:ascii="仿宋" w:eastAsia="仿宋" w:hAnsi="仿宋" w:hint="eastAsia"/>
                <w:sz w:val="15"/>
                <w:szCs w:val="15"/>
              </w:rPr>
              <w:t>现</w:t>
            </w:r>
            <w:r w:rsidR="00CC58FF" w:rsidRPr="00A542F2">
              <w:rPr>
                <w:rFonts w:ascii="仿宋" w:eastAsia="仿宋" w:hAnsi="仿宋" w:hint="eastAsia"/>
                <w:sz w:val="15"/>
                <w:szCs w:val="15"/>
              </w:rPr>
              <w:t xml:space="preserve"> </w:t>
            </w:r>
            <w:r w:rsidRPr="00A542F2">
              <w:rPr>
                <w:rFonts w:ascii="仿宋" w:eastAsia="仿宋" w:hAnsi="仿宋" w:hint="eastAsia"/>
                <w:sz w:val="15"/>
                <w:szCs w:val="15"/>
              </w:rPr>
              <w:t>任</w:t>
            </w:r>
            <w:r w:rsidR="00CC58FF" w:rsidRPr="00A542F2">
              <w:rPr>
                <w:rFonts w:ascii="仿宋" w:eastAsia="仿宋" w:hAnsi="仿宋" w:hint="eastAsia"/>
                <w:sz w:val="15"/>
                <w:szCs w:val="15"/>
              </w:rPr>
              <w:t xml:space="preserve"> </w:t>
            </w:r>
            <w:r w:rsidRPr="00A542F2">
              <w:rPr>
                <w:rFonts w:ascii="仿宋" w:eastAsia="仿宋" w:hAnsi="仿宋" w:hint="eastAsia"/>
                <w:sz w:val="15"/>
                <w:szCs w:val="15"/>
              </w:rPr>
              <w:t>职 务</w:t>
            </w:r>
          </w:p>
        </w:tc>
        <w:tc>
          <w:tcPr>
            <w:tcW w:w="3969" w:type="dxa"/>
            <w:gridSpan w:val="8"/>
            <w:vAlign w:val="center"/>
          </w:tcPr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75383A" w:rsidRPr="00C228C4" w:rsidTr="00854D44">
        <w:trPr>
          <w:trHeight w:hRule="exact" w:val="340"/>
          <w:jc w:val="center"/>
        </w:trPr>
        <w:tc>
          <w:tcPr>
            <w:tcW w:w="1408" w:type="dxa"/>
            <w:gridSpan w:val="4"/>
            <w:vAlign w:val="center"/>
          </w:tcPr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" w:eastAsia="仿宋" w:hAnsi="仿宋"/>
                <w:sz w:val="15"/>
                <w:szCs w:val="15"/>
              </w:rPr>
            </w:pPr>
            <w:r w:rsidRPr="00A542F2">
              <w:rPr>
                <w:rFonts w:ascii="仿宋" w:eastAsia="仿宋" w:hAnsi="仿宋" w:hint="eastAsia"/>
                <w:sz w:val="15"/>
                <w:szCs w:val="15"/>
              </w:rPr>
              <w:t>拟</w:t>
            </w:r>
            <w:r w:rsidR="00CC58FF" w:rsidRPr="00A542F2">
              <w:rPr>
                <w:rFonts w:ascii="仿宋" w:eastAsia="仿宋" w:hAnsi="仿宋" w:hint="eastAsia"/>
                <w:sz w:val="15"/>
                <w:szCs w:val="15"/>
              </w:rPr>
              <w:t xml:space="preserve"> </w:t>
            </w:r>
            <w:r w:rsidRPr="00A542F2">
              <w:rPr>
                <w:rFonts w:ascii="仿宋" w:eastAsia="仿宋" w:hAnsi="仿宋" w:hint="eastAsia"/>
                <w:sz w:val="15"/>
                <w:szCs w:val="15"/>
              </w:rPr>
              <w:t>任</w:t>
            </w:r>
            <w:r w:rsidR="00CC58FF" w:rsidRPr="00A542F2">
              <w:rPr>
                <w:rFonts w:ascii="仿宋" w:eastAsia="仿宋" w:hAnsi="仿宋" w:hint="eastAsia"/>
                <w:sz w:val="15"/>
                <w:szCs w:val="15"/>
              </w:rPr>
              <w:t xml:space="preserve"> </w:t>
            </w:r>
            <w:r w:rsidRPr="00A542F2">
              <w:rPr>
                <w:rFonts w:ascii="仿宋" w:eastAsia="仿宋" w:hAnsi="仿宋" w:hint="eastAsia"/>
                <w:sz w:val="15"/>
                <w:szCs w:val="15"/>
              </w:rPr>
              <w:t>职</w:t>
            </w:r>
            <w:r w:rsidR="00CC58FF" w:rsidRPr="00A542F2">
              <w:rPr>
                <w:rFonts w:ascii="仿宋" w:eastAsia="仿宋" w:hAnsi="仿宋" w:hint="eastAsia"/>
                <w:sz w:val="15"/>
                <w:szCs w:val="15"/>
              </w:rPr>
              <w:t xml:space="preserve"> </w:t>
            </w:r>
            <w:r w:rsidRPr="00A542F2">
              <w:rPr>
                <w:rFonts w:ascii="仿宋" w:eastAsia="仿宋" w:hAnsi="仿宋" w:hint="eastAsia"/>
                <w:sz w:val="15"/>
                <w:szCs w:val="15"/>
              </w:rPr>
              <w:t>务</w:t>
            </w:r>
          </w:p>
        </w:tc>
        <w:tc>
          <w:tcPr>
            <w:tcW w:w="3969" w:type="dxa"/>
            <w:gridSpan w:val="8"/>
            <w:vAlign w:val="center"/>
          </w:tcPr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75383A" w:rsidRPr="00C228C4" w:rsidTr="00854D44">
        <w:trPr>
          <w:trHeight w:hRule="exact" w:val="340"/>
          <w:jc w:val="center"/>
        </w:trPr>
        <w:tc>
          <w:tcPr>
            <w:tcW w:w="1408" w:type="dxa"/>
            <w:gridSpan w:val="4"/>
            <w:vAlign w:val="center"/>
          </w:tcPr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jc w:val="center"/>
              <w:rPr>
                <w:rFonts w:ascii="仿宋" w:eastAsia="仿宋" w:hAnsi="仿宋"/>
                <w:sz w:val="15"/>
                <w:szCs w:val="15"/>
              </w:rPr>
            </w:pPr>
            <w:r w:rsidRPr="00A542F2">
              <w:rPr>
                <w:rFonts w:ascii="仿宋" w:eastAsia="仿宋" w:hAnsi="仿宋" w:hint="eastAsia"/>
                <w:sz w:val="15"/>
                <w:szCs w:val="15"/>
              </w:rPr>
              <w:t>拟</w:t>
            </w:r>
            <w:r w:rsidR="00CC58FF" w:rsidRPr="00A542F2">
              <w:rPr>
                <w:rFonts w:ascii="仿宋" w:eastAsia="仿宋" w:hAnsi="仿宋" w:hint="eastAsia"/>
                <w:sz w:val="15"/>
                <w:szCs w:val="15"/>
              </w:rPr>
              <w:t xml:space="preserve"> </w:t>
            </w:r>
            <w:r w:rsidRPr="00A542F2">
              <w:rPr>
                <w:rFonts w:ascii="仿宋" w:eastAsia="仿宋" w:hAnsi="仿宋" w:hint="eastAsia"/>
                <w:sz w:val="15"/>
                <w:szCs w:val="15"/>
              </w:rPr>
              <w:t>免</w:t>
            </w:r>
            <w:r w:rsidR="00CC58FF" w:rsidRPr="00A542F2">
              <w:rPr>
                <w:rFonts w:ascii="仿宋" w:eastAsia="仿宋" w:hAnsi="仿宋" w:hint="eastAsia"/>
                <w:sz w:val="15"/>
                <w:szCs w:val="15"/>
              </w:rPr>
              <w:t xml:space="preserve"> </w:t>
            </w:r>
            <w:r w:rsidRPr="00A542F2">
              <w:rPr>
                <w:rFonts w:ascii="仿宋" w:eastAsia="仿宋" w:hAnsi="仿宋" w:hint="eastAsia"/>
                <w:sz w:val="15"/>
                <w:szCs w:val="15"/>
              </w:rPr>
              <w:t>职</w:t>
            </w:r>
            <w:r w:rsidR="00CC58FF" w:rsidRPr="00A542F2">
              <w:rPr>
                <w:rFonts w:ascii="仿宋" w:eastAsia="仿宋" w:hAnsi="仿宋" w:hint="eastAsia"/>
                <w:sz w:val="15"/>
                <w:szCs w:val="15"/>
              </w:rPr>
              <w:t xml:space="preserve"> </w:t>
            </w:r>
            <w:r w:rsidRPr="00A542F2">
              <w:rPr>
                <w:rFonts w:ascii="仿宋" w:eastAsia="仿宋" w:hAnsi="仿宋" w:hint="eastAsia"/>
                <w:sz w:val="15"/>
                <w:szCs w:val="15"/>
              </w:rPr>
              <w:t>务</w:t>
            </w:r>
          </w:p>
        </w:tc>
        <w:tc>
          <w:tcPr>
            <w:tcW w:w="3969" w:type="dxa"/>
            <w:gridSpan w:val="8"/>
            <w:vAlign w:val="center"/>
          </w:tcPr>
          <w:p w:rsidR="0075383A" w:rsidRPr="00A542F2" w:rsidRDefault="0075383A" w:rsidP="00E7732F">
            <w:pPr>
              <w:spacing w:line="170" w:lineRule="exact"/>
              <w:ind w:leftChars="-50" w:left="-105" w:rightChars="-50" w:right="-105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8115C9" w:rsidRPr="00C228C4" w:rsidTr="00854D44">
        <w:trPr>
          <w:trHeight w:val="3917"/>
          <w:jc w:val="center"/>
        </w:trPr>
        <w:tc>
          <w:tcPr>
            <w:tcW w:w="416" w:type="dxa"/>
            <w:vAlign w:val="center"/>
          </w:tcPr>
          <w:p w:rsidR="008115C9" w:rsidRPr="00A542F2" w:rsidRDefault="008115C9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简</w:t>
            </w:r>
          </w:p>
          <w:p w:rsidR="008115C9" w:rsidRPr="00A542F2" w:rsidRDefault="008115C9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  <w:p w:rsidR="008115C9" w:rsidRPr="00A542F2" w:rsidRDefault="008115C9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  <w:p w:rsidR="008115C9" w:rsidRPr="00A542F2" w:rsidRDefault="008115C9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  <w:p w:rsidR="008115C9" w:rsidRPr="00A542F2" w:rsidRDefault="008115C9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  <w:p w:rsidR="008115C9" w:rsidRPr="00A542F2" w:rsidRDefault="008115C9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  <w:p w:rsidR="008115C9" w:rsidRPr="00A542F2" w:rsidRDefault="008115C9" w:rsidP="00C228C4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历</w:t>
            </w:r>
          </w:p>
        </w:tc>
        <w:tc>
          <w:tcPr>
            <w:tcW w:w="4961" w:type="dxa"/>
            <w:gridSpan w:val="11"/>
          </w:tcPr>
          <w:p w:rsidR="00626436" w:rsidRPr="00A542F2" w:rsidRDefault="00626436" w:rsidP="00C228C4">
            <w:pPr>
              <w:spacing w:line="170" w:lineRule="exact"/>
              <w:ind w:left="1350" w:hangingChars="900" w:hanging="1350"/>
              <w:jc w:val="left"/>
              <w:rPr>
                <w:rFonts w:ascii="仿宋_GB2312" w:eastAsia="仿宋_GB2312"/>
                <w:sz w:val="15"/>
                <w:szCs w:val="15"/>
              </w:rPr>
            </w:pPr>
          </w:p>
        </w:tc>
      </w:tr>
      <w:tr w:rsidR="00104CB9" w:rsidRPr="00C228C4" w:rsidTr="00854D44">
        <w:trPr>
          <w:trHeight w:val="680"/>
          <w:jc w:val="center"/>
        </w:trPr>
        <w:tc>
          <w:tcPr>
            <w:tcW w:w="416" w:type="dxa"/>
            <w:vAlign w:val="center"/>
          </w:tcPr>
          <w:p w:rsidR="00104CB9" w:rsidRPr="00A542F2" w:rsidRDefault="00104CB9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奖</w:t>
            </w:r>
          </w:p>
          <w:p w:rsidR="00104CB9" w:rsidRPr="00A542F2" w:rsidRDefault="00104CB9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惩</w:t>
            </w:r>
          </w:p>
          <w:p w:rsidR="00104CB9" w:rsidRPr="00A542F2" w:rsidRDefault="00104CB9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情</w:t>
            </w:r>
          </w:p>
          <w:p w:rsidR="00104CB9" w:rsidRPr="00A542F2" w:rsidRDefault="00104CB9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况</w:t>
            </w:r>
          </w:p>
        </w:tc>
        <w:tc>
          <w:tcPr>
            <w:tcW w:w="4961" w:type="dxa"/>
            <w:gridSpan w:val="11"/>
            <w:vAlign w:val="center"/>
          </w:tcPr>
          <w:p w:rsidR="00104CB9" w:rsidRPr="00A542F2" w:rsidRDefault="00104CB9" w:rsidP="00C228C4">
            <w:pPr>
              <w:spacing w:line="170" w:lineRule="exact"/>
              <w:jc w:val="left"/>
              <w:rPr>
                <w:rFonts w:ascii="仿宋_GB2312" w:eastAsia="仿宋_GB2312"/>
                <w:sz w:val="15"/>
                <w:szCs w:val="15"/>
              </w:rPr>
            </w:pPr>
          </w:p>
        </w:tc>
      </w:tr>
      <w:tr w:rsidR="00104CB9" w:rsidRPr="00C228C4" w:rsidTr="00854D44">
        <w:trPr>
          <w:trHeight w:val="680"/>
          <w:jc w:val="center"/>
        </w:trPr>
        <w:tc>
          <w:tcPr>
            <w:tcW w:w="416" w:type="dxa"/>
            <w:vAlign w:val="center"/>
          </w:tcPr>
          <w:p w:rsidR="00104CB9" w:rsidRPr="00A542F2" w:rsidRDefault="00104CB9" w:rsidP="00C228C4">
            <w:pPr>
              <w:spacing w:line="170" w:lineRule="exact"/>
              <w:ind w:leftChars="-54" w:left="-113" w:rightChars="-65" w:right="-136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年核</w:t>
            </w:r>
          </w:p>
          <w:p w:rsidR="00104CB9" w:rsidRPr="00A542F2" w:rsidRDefault="00104CB9" w:rsidP="00C228C4">
            <w:pPr>
              <w:spacing w:line="170" w:lineRule="exact"/>
              <w:ind w:leftChars="-54" w:left="-113" w:rightChars="-65" w:right="-136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度结</w:t>
            </w:r>
          </w:p>
          <w:p w:rsidR="00104CB9" w:rsidRPr="00A542F2" w:rsidRDefault="00104CB9" w:rsidP="00C228C4">
            <w:pPr>
              <w:spacing w:line="170" w:lineRule="exact"/>
              <w:ind w:leftChars="-54" w:left="-113" w:rightChars="-65" w:right="-136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考果</w:t>
            </w:r>
          </w:p>
        </w:tc>
        <w:tc>
          <w:tcPr>
            <w:tcW w:w="4961" w:type="dxa"/>
            <w:gridSpan w:val="11"/>
            <w:vAlign w:val="center"/>
          </w:tcPr>
          <w:p w:rsidR="00104CB9" w:rsidRPr="00A542F2" w:rsidRDefault="00104CB9" w:rsidP="00C228C4">
            <w:pPr>
              <w:spacing w:line="170" w:lineRule="exact"/>
              <w:jc w:val="left"/>
              <w:rPr>
                <w:rFonts w:ascii="仿宋_GB2312" w:eastAsia="仿宋_GB2312"/>
                <w:sz w:val="15"/>
                <w:szCs w:val="15"/>
              </w:rPr>
            </w:pPr>
            <w:bookmarkStart w:id="0" w:name="_GoBack"/>
            <w:bookmarkEnd w:id="0"/>
          </w:p>
        </w:tc>
      </w:tr>
      <w:tr w:rsidR="00104CB9" w:rsidRPr="00C228C4" w:rsidTr="00854D44">
        <w:trPr>
          <w:trHeight w:hRule="exact" w:val="680"/>
          <w:jc w:val="center"/>
        </w:trPr>
        <w:tc>
          <w:tcPr>
            <w:tcW w:w="416" w:type="dxa"/>
            <w:vAlign w:val="center"/>
          </w:tcPr>
          <w:p w:rsidR="00104CB9" w:rsidRPr="00A542F2" w:rsidRDefault="00104CB9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任</w:t>
            </w:r>
          </w:p>
          <w:p w:rsidR="00104CB9" w:rsidRPr="00A542F2" w:rsidRDefault="00104CB9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免</w:t>
            </w:r>
          </w:p>
          <w:p w:rsidR="00104CB9" w:rsidRPr="00A542F2" w:rsidRDefault="00104CB9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理</w:t>
            </w:r>
          </w:p>
          <w:p w:rsidR="00104CB9" w:rsidRPr="00A542F2" w:rsidRDefault="00104CB9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由</w:t>
            </w:r>
          </w:p>
        </w:tc>
        <w:tc>
          <w:tcPr>
            <w:tcW w:w="4961" w:type="dxa"/>
            <w:gridSpan w:val="11"/>
            <w:vAlign w:val="center"/>
          </w:tcPr>
          <w:p w:rsidR="00104CB9" w:rsidRPr="00A542F2" w:rsidRDefault="00104CB9" w:rsidP="00C228C4">
            <w:pPr>
              <w:spacing w:line="170" w:lineRule="exact"/>
              <w:jc w:val="left"/>
              <w:rPr>
                <w:rFonts w:ascii="仿宋_GB2312" w:eastAsia="仿宋_GB2312"/>
                <w:sz w:val="15"/>
                <w:szCs w:val="15"/>
              </w:rPr>
            </w:pPr>
          </w:p>
        </w:tc>
      </w:tr>
      <w:tr w:rsidR="00E12356" w:rsidRPr="00C228C4" w:rsidTr="00854D44">
        <w:trPr>
          <w:trHeight w:hRule="exact" w:val="340"/>
          <w:jc w:val="center"/>
        </w:trPr>
        <w:tc>
          <w:tcPr>
            <w:tcW w:w="416" w:type="dxa"/>
            <w:vMerge w:val="restart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家 庭 成 员 及</w:t>
            </w:r>
          </w:p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主</w:t>
            </w:r>
          </w:p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要</w:t>
            </w:r>
          </w:p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社 会 关 系</w:t>
            </w:r>
          </w:p>
        </w:tc>
        <w:tc>
          <w:tcPr>
            <w:tcW w:w="567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称谓</w:t>
            </w:r>
          </w:p>
        </w:tc>
        <w:tc>
          <w:tcPr>
            <w:tcW w:w="708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姓  名</w:t>
            </w:r>
          </w:p>
        </w:tc>
        <w:tc>
          <w:tcPr>
            <w:tcW w:w="445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年龄</w:t>
            </w:r>
          </w:p>
        </w:tc>
        <w:tc>
          <w:tcPr>
            <w:tcW w:w="709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政  治</w:t>
            </w:r>
          </w:p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面  貌</w:t>
            </w:r>
          </w:p>
        </w:tc>
        <w:tc>
          <w:tcPr>
            <w:tcW w:w="2532" w:type="dxa"/>
            <w:gridSpan w:val="3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A542F2">
              <w:rPr>
                <w:rFonts w:ascii="仿宋_GB2312" w:eastAsia="仿宋_GB2312" w:hint="eastAsia"/>
                <w:sz w:val="15"/>
                <w:szCs w:val="15"/>
              </w:rPr>
              <w:t>工 作 单 位 及 职 务</w:t>
            </w:r>
          </w:p>
        </w:tc>
      </w:tr>
      <w:tr w:rsidR="00E12356" w:rsidRPr="00C228C4" w:rsidTr="00854D44">
        <w:trPr>
          <w:trHeight w:hRule="exact" w:val="340"/>
          <w:jc w:val="center"/>
        </w:trPr>
        <w:tc>
          <w:tcPr>
            <w:tcW w:w="416" w:type="dxa"/>
            <w:vMerge/>
            <w:vAlign w:val="center"/>
          </w:tcPr>
          <w:p w:rsidR="0045103C" w:rsidRPr="00A542F2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445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2532" w:type="dxa"/>
            <w:gridSpan w:val="3"/>
            <w:vAlign w:val="center"/>
          </w:tcPr>
          <w:p w:rsidR="0045103C" w:rsidRPr="00A542F2" w:rsidRDefault="0045103C" w:rsidP="00C228C4">
            <w:pPr>
              <w:spacing w:line="170" w:lineRule="exact"/>
              <w:jc w:val="left"/>
              <w:rPr>
                <w:rFonts w:ascii="仿宋_GB2312" w:eastAsia="仿宋_GB2312"/>
                <w:sz w:val="15"/>
                <w:szCs w:val="15"/>
              </w:rPr>
            </w:pPr>
          </w:p>
        </w:tc>
      </w:tr>
      <w:tr w:rsidR="00E12356" w:rsidRPr="00C228C4" w:rsidTr="00854D44">
        <w:trPr>
          <w:trHeight w:hRule="exact" w:val="340"/>
          <w:jc w:val="center"/>
        </w:trPr>
        <w:tc>
          <w:tcPr>
            <w:tcW w:w="416" w:type="dxa"/>
            <w:vMerge/>
            <w:vAlign w:val="center"/>
          </w:tcPr>
          <w:p w:rsidR="0045103C" w:rsidRPr="00A542F2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445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2532" w:type="dxa"/>
            <w:gridSpan w:val="3"/>
            <w:vAlign w:val="center"/>
          </w:tcPr>
          <w:p w:rsidR="0045103C" w:rsidRPr="00A542F2" w:rsidRDefault="0045103C" w:rsidP="00C228C4">
            <w:pPr>
              <w:spacing w:line="170" w:lineRule="exact"/>
              <w:jc w:val="left"/>
              <w:rPr>
                <w:rFonts w:ascii="仿宋_GB2312" w:eastAsia="仿宋_GB2312"/>
                <w:sz w:val="15"/>
                <w:szCs w:val="15"/>
              </w:rPr>
            </w:pPr>
          </w:p>
        </w:tc>
      </w:tr>
      <w:tr w:rsidR="00E12356" w:rsidRPr="00C228C4" w:rsidTr="00854D44">
        <w:trPr>
          <w:trHeight w:hRule="exact" w:val="340"/>
          <w:jc w:val="center"/>
        </w:trPr>
        <w:tc>
          <w:tcPr>
            <w:tcW w:w="416" w:type="dxa"/>
            <w:vMerge/>
            <w:vAlign w:val="center"/>
          </w:tcPr>
          <w:p w:rsidR="0045103C" w:rsidRPr="00A542F2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445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2532" w:type="dxa"/>
            <w:gridSpan w:val="3"/>
            <w:vAlign w:val="center"/>
          </w:tcPr>
          <w:p w:rsidR="0045103C" w:rsidRPr="00A542F2" w:rsidRDefault="0045103C" w:rsidP="00C228C4">
            <w:pPr>
              <w:spacing w:line="170" w:lineRule="exact"/>
              <w:jc w:val="left"/>
              <w:rPr>
                <w:rFonts w:ascii="仿宋_GB2312" w:eastAsia="仿宋_GB2312"/>
                <w:sz w:val="15"/>
                <w:szCs w:val="15"/>
              </w:rPr>
            </w:pPr>
          </w:p>
        </w:tc>
      </w:tr>
      <w:tr w:rsidR="00E12356" w:rsidRPr="00C228C4" w:rsidTr="00854D44">
        <w:trPr>
          <w:trHeight w:hRule="exact" w:val="340"/>
          <w:jc w:val="center"/>
        </w:trPr>
        <w:tc>
          <w:tcPr>
            <w:tcW w:w="416" w:type="dxa"/>
            <w:vMerge/>
            <w:vAlign w:val="center"/>
          </w:tcPr>
          <w:p w:rsidR="0045103C" w:rsidRPr="00A542F2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445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2532" w:type="dxa"/>
            <w:gridSpan w:val="3"/>
            <w:vAlign w:val="center"/>
          </w:tcPr>
          <w:p w:rsidR="0045103C" w:rsidRPr="00A542F2" w:rsidRDefault="0045103C" w:rsidP="00C228C4">
            <w:pPr>
              <w:spacing w:line="170" w:lineRule="exact"/>
              <w:jc w:val="left"/>
              <w:rPr>
                <w:rFonts w:ascii="仿宋_GB2312" w:eastAsia="仿宋_GB2312"/>
                <w:sz w:val="15"/>
                <w:szCs w:val="15"/>
              </w:rPr>
            </w:pPr>
          </w:p>
        </w:tc>
      </w:tr>
      <w:tr w:rsidR="00E12356" w:rsidRPr="00C228C4" w:rsidTr="00854D44">
        <w:trPr>
          <w:trHeight w:hRule="exact" w:val="340"/>
          <w:jc w:val="center"/>
        </w:trPr>
        <w:tc>
          <w:tcPr>
            <w:tcW w:w="416" w:type="dxa"/>
            <w:vMerge/>
            <w:vAlign w:val="center"/>
          </w:tcPr>
          <w:p w:rsidR="0045103C" w:rsidRPr="00A542F2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445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2532" w:type="dxa"/>
            <w:gridSpan w:val="3"/>
            <w:vAlign w:val="center"/>
          </w:tcPr>
          <w:p w:rsidR="0045103C" w:rsidRPr="00A542F2" w:rsidRDefault="0045103C" w:rsidP="00C228C4">
            <w:pPr>
              <w:spacing w:line="170" w:lineRule="exact"/>
              <w:jc w:val="left"/>
              <w:rPr>
                <w:rFonts w:ascii="仿宋_GB2312" w:eastAsia="仿宋_GB2312"/>
                <w:sz w:val="15"/>
                <w:szCs w:val="15"/>
              </w:rPr>
            </w:pPr>
          </w:p>
        </w:tc>
      </w:tr>
      <w:tr w:rsidR="00E12356" w:rsidRPr="00C228C4" w:rsidTr="00854D44">
        <w:trPr>
          <w:trHeight w:hRule="exact" w:val="340"/>
          <w:jc w:val="center"/>
        </w:trPr>
        <w:tc>
          <w:tcPr>
            <w:tcW w:w="416" w:type="dxa"/>
            <w:vMerge/>
            <w:vAlign w:val="center"/>
          </w:tcPr>
          <w:p w:rsidR="0045103C" w:rsidRPr="00A542F2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445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2532" w:type="dxa"/>
            <w:gridSpan w:val="3"/>
            <w:vAlign w:val="center"/>
          </w:tcPr>
          <w:p w:rsidR="0045103C" w:rsidRPr="00A542F2" w:rsidRDefault="0045103C" w:rsidP="00C228C4">
            <w:pPr>
              <w:spacing w:line="170" w:lineRule="exact"/>
              <w:jc w:val="left"/>
              <w:rPr>
                <w:rFonts w:ascii="仿宋_GB2312" w:eastAsia="仿宋_GB2312"/>
                <w:sz w:val="15"/>
                <w:szCs w:val="15"/>
              </w:rPr>
            </w:pPr>
          </w:p>
        </w:tc>
      </w:tr>
      <w:tr w:rsidR="00E12356" w:rsidRPr="00C228C4" w:rsidTr="00854D44">
        <w:trPr>
          <w:trHeight w:hRule="exact" w:val="340"/>
          <w:jc w:val="center"/>
        </w:trPr>
        <w:tc>
          <w:tcPr>
            <w:tcW w:w="416" w:type="dxa"/>
            <w:vMerge/>
            <w:vAlign w:val="center"/>
          </w:tcPr>
          <w:p w:rsidR="0045103C" w:rsidRPr="00A542F2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445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5103C" w:rsidRPr="00A542F2" w:rsidRDefault="0045103C" w:rsidP="00C228C4">
            <w:pPr>
              <w:spacing w:line="17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15"/>
                <w:szCs w:val="15"/>
              </w:rPr>
            </w:pPr>
          </w:p>
        </w:tc>
        <w:tc>
          <w:tcPr>
            <w:tcW w:w="2532" w:type="dxa"/>
            <w:gridSpan w:val="3"/>
            <w:vAlign w:val="center"/>
          </w:tcPr>
          <w:p w:rsidR="0045103C" w:rsidRPr="00A542F2" w:rsidRDefault="0045103C" w:rsidP="00C228C4">
            <w:pPr>
              <w:spacing w:line="170" w:lineRule="exact"/>
              <w:jc w:val="left"/>
              <w:rPr>
                <w:rFonts w:ascii="仿宋_GB2312" w:eastAsia="仿宋_GB2312"/>
                <w:sz w:val="15"/>
                <w:szCs w:val="15"/>
              </w:rPr>
            </w:pPr>
          </w:p>
        </w:tc>
      </w:tr>
    </w:tbl>
    <w:p w:rsidR="00E0562B" w:rsidRDefault="00E0562B" w:rsidP="00E97D49">
      <w:pPr>
        <w:spacing w:line="20" w:lineRule="exact"/>
        <w:rPr>
          <w:rFonts w:ascii="仿宋_GB2312" w:eastAsia="仿宋_GB2312"/>
          <w:sz w:val="14"/>
          <w:szCs w:val="14"/>
        </w:rPr>
      </w:pPr>
    </w:p>
    <w:p w:rsidR="00A00763" w:rsidRDefault="00A00763" w:rsidP="00E97D49">
      <w:pPr>
        <w:spacing w:line="20" w:lineRule="exact"/>
        <w:rPr>
          <w:rFonts w:ascii="仿宋_GB2312" w:eastAsia="仿宋_GB2312"/>
          <w:sz w:val="14"/>
          <w:szCs w:val="14"/>
        </w:rPr>
      </w:pPr>
    </w:p>
    <w:p w:rsidR="00A00763" w:rsidRDefault="00A00763" w:rsidP="00E97D49">
      <w:pPr>
        <w:spacing w:line="20" w:lineRule="exact"/>
        <w:rPr>
          <w:rFonts w:ascii="仿宋_GB2312" w:eastAsia="仿宋_GB2312"/>
          <w:sz w:val="14"/>
          <w:szCs w:val="14"/>
        </w:rPr>
      </w:pPr>
    </w:p>
    <w:p w:rsidR="00A00763" w:rsidRDefault="00A00763" w:rsidP="00A00763">
      <w:pPr>
        <w:spacing w:line="20" w:lineRule="exact"/>
        <w:rPr>
          <w:rFonts w:ascii="仿宋_GB2312" w:eastAsia="仿宋_GB2312"/>
          <w:sz w:val="24"/>
        </w:rPr>
      </w:pPr>
    </w:p>
    <w:tbl>
      <w:tblPr>
        <w:tblW w:w="9060" w:type="dxa"/>
        <w:jc w:val="center"/>
        <w:shd w:val="clear" w:color="auto" w:fill="008000"/>
        <w:tblLayout w:type="fixed"/>
        <w:tblLook w:val="04A0" w:firstRow="1" w:lastRow="0" w:firstColumn="1" w:lastColumn="0" w:noHBand="0" w:noVBand="1"/>
      </w:tblPr>
      <w:tblGrid>
        <w:gridCol w:w="9060"/>
      </w:tblGrid>
      <w:tr w:rsidR="00A00763" w:rsidTr="00A00763">
        <w:trPr>
          <w:trHeight w:val="73"/>
          <w:jc w:val="center"/>
        </w:trPr>
        <w:tc>
          <w:tcPr>
            <w:tcW w:w="9047" w:type="dxa"/>
            <w:shd w:val="clear" w:color="auto" w:fill="008000"/>
            <w:vAlign w:val="center"/>
          </w:tcPr>
          <w:p w:rsidR="00A00763" w:rsidRDefault="00A00763">
            <w:pPr>
              <w:spacing w:line="340" w:lineRule="exact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</w:tbl>
    <w:p w:rsidR="00A00763" w:rsidRPr="00C228C4" w:rsidRDefault="00A00763" w:rsidP="00E97D49">
      <w:pPr>
        <w:spacing w:line="20" w:lineRule="exact"/>
        <w:rPr>
          <w:rFonts w:ascii="仿宋_GB2312" w:eastAsia="仿宋_GB2312"/>
          <w:sz w:val="14"/>
          <w:szCs w:val="14"/>
        </w:rPr>
      </w:pPr>
    </w:p>
    <w:sectPr w:rsidR="00A00763" w:rsidRPr="00C228C4" w:rsidSect="008E3FFF">
      <w:headerReference w:type="default" r:id="rId7"/>
      <w:pgSz w:w="7655" w:h="28350" w:code="9"/>
      <w:pgMar w:top="1701" w:right="1134" w:bottom="1701" w:left="1134" w:header="567" w:footer="567" w:gutter="0"/>
      <w:pgBorders w:offsetFrom="page">
        <w:top w:val="single" w:sz="8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E85" w:rsidRDefault="00F71E85" w:rsidP="00A81DED">
      <w:r>
        <w:separator/>
      </w:r>
    </w:p>
  </w:endnote>
  <w:endnote w:type="continuationSeparator" w:id="0">
    <w:p w:rsidR="00F71E85" w:rsidRDefault="00F71E85" w:rsidP="00A81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E85" w:rsidRDefault="00F71E85" w:rsidP="00A81DED">
      <w:r>
        <w:separator/>
      </w:r>
    </w:p>
  </w:footnote>
  <w:footnote w:type="continuationSeparator" w:id="0">
    <w:p w:rsidR="00F71E85" w:rsidRDefault="00F71E85" w:rsidP="00A81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DED" w:rsidRDefault="00A81DED" w:rsidP="00A81DED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ffae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59"/>
    <w:rsid w:val="00002866"/>
    <w:rsid w:val="00014113"/>
    <w:rsid w:val="000379F9"/>
    <w:rsid w:val="00071919"/>
    <w:rsid w:val="000A2F22"/>
    <w:rsid w:val="000B3F79"/>
    <w:rsid w:val="000B5517"/>
    <w:rsid w:val="000D4C28"/>
    <w:rsid w:val="00104CB9"/>
    <w:rsid w:val="00107EAF"/>
    <w:rsid w:val="001104A8"/>
    <w:rsid w:val="00160BB2"/>
    <w:rsid w:val="00171847"/>
    <w:rsid w:val="00190AE4"/>
    <w:rsid w:val="001914D7"/>
    <w:rsid w:val="00191D2A"/>
    <w:rsid w:val="001F59C0"/>
    <w:rsid w:val="002310B5"/>
    <w:rsid w:val="00235505"/>
    <w:rsid w:val="002514E4"/>
    <w:rsid w:val="00253C77"/>
    <w:rsid w:val="002A544B"/>
    <w:rsid w:val="002D1A65"/>
    <w:rsid w:val="002D2A53"/>
    <w:rsid w:val="002E3FB9"/>
    <w:rsid w:val="002F4EE8"/>
    <w:rsid w:val="00327B90"/>
    <w:rsid w:val="00336316"/>
    <w:rsid w:val="0035690A"/>
    <w:rsid w:val="003622BF"/>
    <w:rsid w:val="00384088"/>
    <w:rsid w:val="00387AC3"/>
    <w:rsid w:val="00395F56"/>
    <w:rsid w:val="003A3F79"/>
    <w:rsid w:val="003D253E"/>
    <w:rsid w:val="003F6A84"/>
    <w:rsid w:val="0040034A"/>
    <w:rsid w:val="0040131F"/>
    <w:rsid w:val="0042708B"/>
    <w:rsid w:val="0045103C"/>
    <w:rsid w:val="00470D37"/>
    <w:rsid w:val="004D3E99"/>
    <w:rsid w:val="004D73DE"/>
    <w:rsid w:val="00504B17"/>
    <w:rsid w:val="0054384D"/>
    <w:rsid w:val="005513A0"/>
    <w:rsid w:val="0056517B"/>
    <w:rsid w:val="00575435"/>
    <w:rsid w:val="005765E8"/>
    <w:rsid w:val="005A2B0F"/>
    <w:rsid w:val="005C0090"/>
    <w:rsid w:val="00601390"/>
    <w:rsid w:val="006150A0"/>
    <w:rsid w:val="00626436"/>
    <w:rsid w:val="006B5CA9"/>
    <w:rsid w:val="00730083"/>
    <w:rsid w:val="007313D5"/>
    <w:rsid w:val="00747271"/>
    <w:rsid w:val="0075383A"/>
    <w:rsid w:val="00770AA9"/>
    <w:rsid w:val="0078658B"/>
    <w:rsid w:val="007A0CD6"/>
    <w:rsid w:val="007D4846"/>
    <w:rsid w:val="007D61BA"/>
    <w:rsid w:val="007E026F"/>
    <w:rsid w:val="007E576D"/>
    <w:rsid w:val="008115C9"/>
    <w:rsid w:val="00812505"/>
    <w:rsid w:val="0084282A"/>
    <w:rsid w:val="00854D44"/>
    <w:rsid w:val="00871A5B"/>
    <w:rsid w:val="008C200C"/>
    <w:rsid w:val="008D2E8B"/>
    <w:rsid w:val="008E3FFF"/>
    <w:rsid w:val="008E77FE"/>
    <w:rsid w:val="009066A6"/>
    <w:rsid w:val="009154EF"/>
    <w:rsid w:val="00917338"/>
    <w:rsid w:val="00922D70"/>
    <w:rsid w:val="00936D34"/>
    <w:rsid w:val="009573DB"/>
    <w:rsid w:val="00960B9F"/>
    <w:rsid w:val="00983D27"/>
    <w:rsid w:val="009C38DD"/>
    <w:rsid w:val="009E34B8"/>
    <w:rsid w:val="009F2E55"/>
    <w:rsid w:val="009F40D4"/>
    <w:rsid w:val="00A00763"/>
    <w:rsid w:val="00A01049"/>
    <w:rsid w:val="00A207EB"/>
    <w:rsid w:val="00A42923"/>
    <w:rsid w:val="00A542F2"/>
    <w:rsid w:val="00A81988"/>
    <w:rsid w:val="00A81DED"/>
    <w:rsid w:val="00A8247D"/>
    <w:rsid w:val="00A96140"/>
    <w:rsid w:val="00AB31FF"/>
    <w:rsid w:val="00AC7219"/>
    <w:rsid w:val="00B00727"/>
    <w:rsid w:val="00B31F8B"/>
    <w:rsid w:val="00B5233A"/>
    <w:rsid w:val="00B95BB8"/>
    <w:rsid w:val="00BF25E0"/>
    <w:rsid w:val="00C17107"/>
    <w:rsid w:val="00C228C4"/>
    <w:rsid w:val="00C907D2"/>
    <w:rsid w:val="00CA5DE2"/>
    <w:rsid w:val="00CC58FF"/>
    <w:rsid w:val="00CE16DE"/>
    <w:rsid w:val="00D3123D"/>
    <w:rsid w:val="00D3763F"/>
    <w:rsid w:val="00D75F59"/>
    <w:rsid w:val="00D813F5"/>
    <w:rsid w:val="00DA151F"/>
    <w:rsid w:val="00DB472E"/>
    <w:rsid w:val="00DC117C"/>
    <w:rsid w:val="00DF6220"/>
    <w:rsid w:val="00DF7E01"/>
    <w:rsid w:val="00E013D3"/>
    <w:rsid w:val="00E02E54"/>
    <w:rsid w:val="00E0562B"/>
    <w:rsid w:val="00E10D50"/>
    <w:rsid w:val="00E12356"/>
    <w:rsid w:val="00E25A1D"/>
    <w:rsid w:val="00E51BE5"/>
    <w:rsid w:val="00E53528"/>
    <w:rsid w:val="00E53B5E"/>
    <w:rsid w:val="00E55EFA"/>
    <w:rsid w:val="00E6057B"/>
    <w:rsid w:val="00E628A5"/>
    <w:rsid w:val="00E7732F"/>
    <w:rsid w:val="00E97D49"/>
    <w:rsid w:val="00EA7B11"/>
    <w:rsid w:val="00EB02F3"/>
    <w:rsid w:val="00EC0247"/>
    <w:rsid w:val="00EE0D6E"/>
    <w:rsid w:val="00EF4033"/>
    <w:rsid w:val="00F24B48"/>
    <w:rsid w:val="00F47D59"/>
    <w:rsid w:val="00F71E85"/>
    <w:rsid w:val="00F76457"/>
    <w:rsid w:val="00FB7EA6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aeb"/>
    </o:shapedefaults>
    <o:shapelayout v:ext="edit">
      <o:idmap v:ext="edit" data="1"/>
    </o:shapelayout>
  </w:shapeDefaults>
  <w:decimalSymbol w:val="."/>
  <w:listSeparator w:val=","/>
  <w15:docId w15:val="{B0B84144-4C86-4D89-98EE-ECE7FC68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D813F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D813F5"/>
    <w:pPr>
      <w:spacing w:line="260" w:lineRule="exact"/>
      <w:ind w:left="-60" w:right="-62"/>
      <w:jc w:val="center"/>
    </w:pPr>
    <w:rPr>
      <w:rFonts w:ascii="仿宋_GB2312" w:eastAsia="仿宋_GB2312"/>
      <w:b/>
      <w:w w:val="90"/>
      <w:sz w:val="28"/>
      <w:szCs w:val="20"/>
    </w:rPr>
  </w:style>
  <w:style w:type="paragraph" w:customStyle="1" w:styleId="a4">
    <w:name w:val="标准"/>
    <w:basedOn w:val="a"/>
    <w:rsid w:val="00D813F5"/>
    <w:pPr>
      <w:adjustRightInd w:val="0"/>
      <w:spacing w:line="100" w:lineRule="atLeast"/>
      <w:textAlignment w:val="baseline"/>
    </w:pPr>
    <w:rPr>
      <w:kern w:val="0"/>
      <w:szCs w:val="20"/>
    </w:rPr>
  </w:style>
  <w:style w:type="paragraph" w:styleId="a5">
    <w:name w:val="header"/>
    <w:basedOn w:val="a"/>
    <w:link w:val="a6"/>
    <w:rsid w:val="00A81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81DED"/>
    <w:rPr>
      <w:kern w:val="2"/>
      <w:sz w:val="18"/>
      <w:szCs w:val="18"/>
    </w:rPr>
  </w:style>
  <w:style w:type="paragraph" w:styleId="a7">
    <w:name w:val="footer"/>
    <w:basedOn w:val="a"/>
    <w:link w:val="a8"/>
    <w:rsid w:val="00A81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81DED"/>
    <w:rPr>
      <w:kern w:val="2"/>
      <w:sz w:val="18"/>
      <w:szCs w:val="18"/>
    </w:rPr>
  </w:style>
  <w:style w:type="paragraph" w:styleId="a9">
    <w:name w:val="Balloon Text"/>
    <w:basedOn w:val="a"/>
    <w:link w:val="aa"/>
    <w:semiHidden/>
    <w:unhideWhenUsed/>
    <w:rsid w:val="00DF6220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DF6220"/>
    <w:rPr>
      <w:kern w:val="2"/>
      <w:sz w:val="18"/>
      <w:szCs w:val="18"/>
    </w:rPr>
  </w:style>
  <w:style w:type="table" w:styleId="ab">
    <w:name w:val="Table Grid"/>
    <w:basedOn w:val="a1"/>
    <w:rsid w:val="00811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7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BRM\model\2.&#24178;&#37096;&#20219;&#20813;&#23457;&#25209;&#34920;&#12304;Word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C6AC8-3D70-4532-9188-256F85F68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2.干部任免审批表【Word】.dotx</Template>
  <TotalTime>41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干 部 任 免 审 批 表</dc:title>
  <dc:creator>Bao</dc:creator>
  <cp:lastModifiedBy>李晓明</cp:lastModifiedBy>
  <cp:revision>15</cp:revision>
  <cp:lastPrinted>2017-03-02T03:03:00Z</cp:lastPrinted>
  <dcterms:created xsi:type="dcterms:W3CDTF">2017-03-02T02:40:00Z</dcterms:created>
  <dcterms:modified xsi:type="dcterms:W3CDTF">2017-03-03T07:46:00Z</dcterms:modified>
</cp:coreProperties>
</file>