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47" w:rsidRPr="00524A52" w:rsidRDefault="00171847" w:rsidP="00747297">
      <w:pPr>
        <w:spacing w:line="680" w:lineRule="exact"/>
        <w:jc w:val="center"/>
        <w:rPr>
          <w:rFonts w:asciiTheme="majorEastAsia" w:eastAsiaTheme="majorEastAsia" w:hAnsiTheme="majorEastAsia"/>
          <w:b/>
          <w:bCs/>
          <w:spacing w:val="140"/>
          <w:sz w:val="48"/>
        </w:rPr>
      </w:pPr>
      <w:r w:rsidRPr="00524A52">
        <w:rPr>
          <w:rFonts w:asciiTheme="majorEastAsia" w:eastAsiaTheme="majorEastAsia" w:hAnsiTheme="majorEastAsia" w:hint="eastAsia"/>
          <w:b/>
          <w:bCs/>
          <w:spacing w:val="140"/>
          <w:sz w:val="48"/>
        </w:rPr>
        <w:t>干部任免审批表</w:t>
      </w:r>
    </w:p>
    <w:tbl>
      <w:tblPr>
        <w:tblW w:w="4978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44"/>
        <w:gridCol w:w="1333"/>
        <w:gridCol w:w="1043"/>
        <w:gridCol w:w="1332"/>
        <w:gridCol w:w="1332"/>
        <w:gridCol w:w="1332"/>
        <w:gridCol w:w="2086"/>
      </w:tblGrid>
      <w:tr w:rsidR="00D75F59" w:rsidRPr="00524A52" w:rsidTr="000C3949">
        <w:trPr>
          <w:trHeight w:hRule="exact" w:val="680"/>
          <w:jc w:val="center"/>
        </w:trPr>
        <w:tc>
          <w:tcPr>
            <w:tcW w:w="1021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姓  名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75383A">
            <w:pPr>
              <w:tabs>
                <w:tab w:val="right" w:pos="3960"/>
              </w:tabs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性  别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1422EF">
            <w:pPr>
              <w:adjustRightInd w:val="0"/>
              <w:snapToGrid w:val="0"/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bookmarkStart w:id="0" w:name="_GoBack"/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出生年月</w:t>
            </w:r>
          </w:p>
          <w:p w:rsidR="00D75F59" w:rsidRPr="00524A52" w:rsidRDefault="00D75F59" w:rsidP="001422EF">
            <w:pPr>
              <w:adjustRightInd w:val="0"/>
              <w:snapToGrid w:val="0"/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（ 岁）</w:t>
            </w:r>
            <w:bookmarkEnd w:id="0"/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1422EF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41" w:type="dxa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D75F59" w:rsidRPr="00524A52" w:rsidRDefault="00D75F59" w:rsidP="0045103C">
            <w:pPr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75F59" w:rsidRPr="00524A52" w:rsidTr="000C3949">
        <w:trPr>
          <w:trHeight w:hRule="exact" w:val="680"/>
          <w:jc w:val="center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民  族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籍  贯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45103C">
            <w:pPr>
              <w:spacing w:line="340" w:lineRule="exact"/>
              <w:ind w:leftChars="-45" w:left="-94" w:rightChars="-48" w:right="-101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出 生 地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4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75F59" w:rsidRPr="00524A52" w:rsidRDefault="00D75F59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75F59" w:rsidRPr="00524A52" w:rsidTr="000C3949">
        <w:trPr>
          <w:trHeight w:hRule="exact" w:val="680"/>
          <w:jc w:val="center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入  党</w:t>
            </w:r>
          </w:p>
          <w:p w:rsidR="00D75F59" w:rsidRPr="00524A52" w:rsidRDefault="00D75F5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时  间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参加工</w:t>
            </w:r>
            <w:r w:rsidRPr="00524A52">
              <w:rPr>
                <w:rFonts w:asciiTheme="majorEastAsia" w:eastAsiaTheme="majorEastAsia" w:hAnsiTheme="majorEastAsia"/>
                <w:sz w:val="28"/>
                <w:szCs w:val="28"/>
              </w:rPr>
              <w:br/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作时间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45103C">
            <w:pPr>
              <w:spacing w:line="340" w:lineRule="exact"/>
              <w:ind w:leftChars="-45" w:left="-94" w:rightChars="-48" w:right="-101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健康状况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F59" w:rsidRPr="00524A52" w:rsidRDefault="00D75F59" w:rsidP="0075383A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4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75F59" w:rsidRPr="00524A52" w:rsidRDefault="00D75F59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04CB9" w:rsidRPr="00524A52" w:rsidTr="000C3949">
        <w:trPr>
          <w:trHeight w:hRule="exact" w:val="680"/>
          <w:jc w:val="center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104CB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专业技术</w:t>
            </w:r>
            <w:r w:rsidR="000331F8">
              <w:rPr>
                <w:rFonts w:asciiTheme="majorEastAsia" w:eastAsiaTheme="majorEastAsia" w:hAnsiTheme="majorEastAsia" w:hint="eastAsia"/>
                <w:sz w:val="28"/>
                <w:szCs w:val="28"/>
              </w:rPr>
              <w:t>职务</w:t>
            </w:r>
          </w:p>
          <w:p w:rsidR="00104CB9" w:rsidRPr="00524A52" w:rsidRDefault="00104CB9" w:rsidP="000331F8">
            <w:pPr>
              <w:spacing w:line="340" w:lineRule="exact"/>
              <w:ind w:leftChars="-40" w:left="-84" w:rightChars="-40" w:right="-8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职    </w:t>
            </w:r>
            <w:proofErr w:type="gramStart"/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CB9" w:rsidRPr="00524A52" w:rsidRDefault="00104CB9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CB9" w:rsidRPr="00524A52" w:rsidRDefault="00104CB9" w:rsidP="0045103C">
            <w:pPr>
              <w:spacing w:line="340" w:lineRule="exact"/>
              <w:ind w:right="-122" w:hanging="74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熟悉专业</w:t>
            </w:r>
          </w:p>
          <w:p w:rsidR="00104CB9" w:rsidRPr="00524A52" w:rsidRDefault="00104CB9" w:rsidP="0045103C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有何专长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CB9" w:rsidRPr="00524A52" w:rsidRDefault="00104CB9" w:rsidP="0045103C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4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04CB9" w:rsidRPr="00524A52" w:rsidRDefault="00104CB9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75383A" w:rsidRPr="00524A52" w:rsidTr="000C3949">
        <w:trPr>
          <w:trHeight w:hRule="exact" w:val="680"/>
          <w:jc w:val="center"/>
        </w:trPr>
        <w:tc>
          <w:tcPr>
            <w:tcW w:w="1021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学  历</w:t>
            </w:r>
          </w:p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学  位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全日制</w:t>
            </w:r>
          </w:p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教  育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B31F8B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ind w:right="-107" w:hanging="9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毕业院校</w:t>
            </w:r>
          </w:p>
          <w:p w:rsidR="0075383A" w:rsidRPr="00524A52" w:rsidRDefault="0075383A" w:rsidP="0075383A">
            <w:pPr>
              <w:spacing w:line="340" w:lineRule="exact"/>
              <w:ind w:right="-107" w:hanging="9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系及专业</w:t>
            </w:r>
          </w:p>
        </w:tc>
        <w:tc>
          <w:tcPr>
            <w:tcW w:w="2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5383A" w:rsidRPr="00524A52" w:rsidRDefault="0075383A" w:rsidP="00B31F8B">
            <w:pPr>
              <w:spacing w:line="34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75383A" w:rsidRPr="00524A52" w:rsidTr="000C3949">
        <w:trPr>
          <w:trHeight w:hRule="exact" w:val="680"/>
          <w:jc w:val="center"/>
        </w:trPr>
        <w:tc>
          <w:tcPr>
            <w:tcW w:w="1021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在  职</w:t>
            </w:r>
          </w:p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教  育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1F8B" w:rsidRPr="00524A52" w:rsidRDefault="00B31F8B" w:rsidP="00B31F8B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75383A" w:rsidRPr="00524A52" w:rsidRDefault="0075383A" w:rsidP="00B31F8B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ind w:right="-107" w:hanging="9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毕业院校</w:t>
            </w:r>
          </w:p>
          <w:p w:rsidR="0075383A" w:rsidRPr="00524A52" w:rsidRDefault="0075383A" w:rsidP="0075383A">
            <w:pPr>
              <w:spacing w:line="340" w:lineRule="exact"/>
              <w:ind w:right="-107" w:hanging="90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系及专业</w:t>
            </w:r>
          </w:p>
        </w:tc>
        <w:tc>
          <w:tcPr>
            <w:tcW w:w="2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5383A" w:rsidRPr="00524A52" w:rsidRDefault="0075383A" w:rsidP="00917338">
            <w:pPr>
              <w:spacing w:line="340" w:lineRule="exact"/>
              <w:jc w:val="left"/>
              <w:rPr>
                <w:rFonts w:asciiTheme="majorEastAsia" w:eastAsiaTheme="majorEastAsia" w:hAnsiTheme="majorEastAsia"/>
                <w:sz w:val="20"/>
                <w:szCs w:val="28"/>
              </w:rPr>
            </w:pPr>
          </w:p>
        </w:tc>
      </w:tr>
      <w:tr w:rsidR="0075383A" w:rsidRPr="00524A52" w:rsidTr="000C3949">
        <w:trPr>
          <w:trHeight w:hRule="exact" w:val="680"/>
          <w:jc w:val="center"/>
        </w:trPr>
        <w:tc>
          <w:tcPr>
            <w:tcW w:w="130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现</w:t>
            </w:r>
            <w:r w:rsidR="00CC58FF"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任</w:t>
            </w:r>
            <w:r w:rsidR="00CC58FF"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职 </w:t>
            </w:r>
            <w:proofErr w:type="gramStart"/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0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75383A" w:rsidRPr="00524A52" w:rsidTr="000C3949">
        <w:trPr>
          <w:trHeight w:hRule="exact" w:val="680"/>
          <w:jc w:val="center"/>
        </w:trPr>
        <w:tc>
          <w:tcPr>
            <w:tcW w:w="130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拟</w:t>
            </w:r>
            <w:r w:rsidR="00CC58FF"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任</w:t>
            </w:r>
            <w:r w:rsidR="00CC58FF"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职</w:t>
            </w:r>
            <w:r w:rsidR="00CC58FF"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proofErr w:type="gramStart"/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0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75383A" w:rsidRPr="00524A52" w:rsidTr="000C3949">
        <w:trPr>
          <w:trHeight w:hRule="exact" w:val="680"/>
          <w:jc w:val="center"/>
        </w:trPr>
        <w:tc>
          <w:tcPr>
            <w:tcW w:w="130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拟</w:t>
            </w:r>
            <w:r w:rsidR="00CC58FF"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免</w:t>
            </w:r>
            <w:r w:rsidR="00CC58FF"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职</w:t>
            </w:r>
            <w:r w:rsidR="00CC58FF"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务</w:t>
            </w:r>
          </w:p>
        </w:tc>
        <w:tc>
          <w:tcPr>
            <w:tcW w:w="20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5383A" w:rsidRPr="00524A52" w:rsidRDefault="0075383A" w:rsidP="0075383A">
            <w:pPr>
              <w:spacing w:line="340" w:lineRule="exac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8115C9" w:rsidRPr="00524A52" w:rsidTr="000C3949">
        <w:trPr>
          <w:trHeight w:hRule="exact" w:val="7144"/>
          <w:jc w:val="center"/>
        </w:trPr>
        <w:tc>
          <w:tcPr>
            <w:tcW w:w="1021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115C9" w:rsidRPr="00524A52" w:rsidRDefault="008115C9" w:rsidP="005D15D2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简</w:t>
            </w:r>
          </w:p>
          <w:p w:rsidR="008115C9" w:rsidRPr="00524A52" w:rsidRDefault="008115C9" w:rsidP="005D15D2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8115C9" w:rsidRDefault="008115C9" w:rsidP="005D15D2">
            <w:pPr>
              <w:spacing w:line="340" w:lineRule="exact"/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  <w:p w:rsidR="00B73E8B" w:rsidRDefault="00B73E8B" w:rsidP="005D15D2">
            <w:pPr>
              <w:spacing w:line="340" w:lineRule="exact"/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  <w:p w:rsidR="00B73E8B" w:rsidRPr="00524A52" w:rsidRDefault="00B73E8B" w:rsidP="005D15D2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8115C9" w:rsidRPr="00524A52" w:rsidRDefault="008115C9" w:rsidP="005D15D2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8115C9" w:rsidRPr="00524A52" w:rsidRDefault="008115C9" w:rsidP="005D15D2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8115C9" w:rsidRPr="00524A52" w:rsidRDefault="008115C9" w:rsidP="005D15D2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8115C9" w:rsidRPr="00524A52" w:rsidRDefault="008115C9" w:rsidP="005D15D2">
            <w:pPr>
              <w:spacing w:line="34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历</w:t>
            </w:r>
          </w:p>
        </w:tc>
        <w:tc>
          <w:tcPr>
            <w:tcW w:w="2041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8115C9" w:rsidRPr="00524A52" w:rsidRDefault="008115C9" w:rsidP="004C092A">
            <w:pPr>
              <w:spacing w:line="240" w:lineRule="exact"/>
              <w:ind w:left="1980" w:hangingChars="900" w:hanging="198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</w:tr>
    </w:tbl>
    <w:p w:rsidR="008115C9" w:rsidRDefault="008115C9" w:rsidP="0045103C">
      <w:pPr>
        <w:spacing w:line="20" w:lineRule="exact"/>
        <w:rPr>
          <w:rFonts w:asciiTheme="majorEastAsia" w:eastAsiaTheme="majorEastAsia" w:hAnsiTheme="majorEastAsia"/>
        </w:rPr>
      </w:pPr>
    </w:p>
    <w:p w:rsidR="00747297" w:rsidRDefault="00747297" w:rsidP="0045103C">
      <w:pPr>
        <w:spacing w:line="20" w:lineRule="exact"/>
        <w:rPr>
          <w:rFonts w:asciiTheme="majorEastAsia" w:eastAsiaTheme="majorEastAsia" w:hAnsiTheme="majorEastAsia"/>
        </w:rPr>
      </w:pPr>
    </w:p>
    <w:p w:rsidR="00747297" w:rsidRPr="00524A52" w:rsidRDefault="00747297" w:rsidP="0045103C">
      <w:pPr>
        <w:spacing w:line="20" w:lineRule="exact"/>
        <w:rPr>
          <w:rFonts w:asciiTheme="majorEastAsia" w:eastAsiaTheme="majorEastAsia" w:hAnsiTheme="majorEastAsia"/>
        </w:rPr>
      </w:pPr>
    </w:p>
    <w:p w:rsidR="00747297" w:rsidRDefault="00747297" w:rsidP="00747297">
      <w:pPr>
        <w:spacing w:line="680" w:lineRule="exact"/>
        <w:jc w:val="center"/>
        <w:rPr>
          <w:rFonts w:asciiTheme="majorEastAsia" w:eastAsiaTheme="majorEastAsia" w:hAnsiTheme="majorEastAsia"/>
          <w:b/>
          <w:bCs/>
          <w:spacing w:val="140"/>
          <w:sz w:val="48"/>
        </w:rPr>
        <w:sectPr w:rsidR="00747297" w:rsidSect="000C3949">
          <w:headerReference w:type="default" r:id="rId8"/>
          <w:footerReference w:type="default" r:id="rId9"/>
          <w:pgSz w:w="11907" w:h="16839" w:code="9"/>
          <w:pgMar w:top="794" w:right="1247" w:bottom="794" w:left="1247" w:header="851" w:footer="567" w:gutter="0"/>
          <w:pgBorders w:offsetFrom="page">
            <w:top w:val="single" w:sz="8" w:space="24" w:color="FFFFFF" w:themeColor="background1"/>
          </w:pgBorders>
          <w:cols w:space="425"/>
          <w:docGrid w:type="lines" w:linePitch="312"/>
        </w:sectPr>
      </w:pPr>
    </w:p>
    <w:p w:rsidR="00E628A5" w:rsidRPr="00524A52" w:rsidRDefault="00E628A5" w:rsidP="00747297">
      <w:pPr>
        <w:spacing w:line="680" w:lineRule="exact"/>
        <w:jc w:val="center"/>
        <w:rPr>
          <w:rFonts w:asciiTheme="majorEastAsia" w:eastAsiaTheme="majorEastAsia" w:hAnsiTheme="majorEastAsia"/>
        </w:rPr>
      </w:pPr>
    </w:p>
    <w:p w:rsidR="00E628A5" w:rsidRPr="00524A52" w:rsidRDefault="00E628A5" w:rsidP="0045103C">
      <w:pPr>
        <w:spacing w:line="20" w:lineRule="exact"/>
        <w:rPr>
          <w:rFonts w:asciiTheme="majorEastAsia" w:eastAsiaTheme="majorEastAsia" w:hAnsiTheme="majorEastAsia"/>
        </w:rPr>
      </w:pP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"/>
        <w:gridCol w:w="863"/>
        <w:gridCol w:w="1177"/>
        <w:gridCol w:w="649"/>
        <w:gridCol w:w="1268"/>
        <w:gridCol w:w="896"/>
        <w:gridCol w:w="420"/>
        <w:gridCol w:w="3560"/>
      </w:tblGrid>
      <w:tr w:rsidR="00104CB9" w:rsidRPr="00524A52" w:rsidTr="00087ACB">
        <w:trPr>
          <w:trHeight w:hRule="exact" w:val="1361"/>
          <w:jc w:val="center"/>
        </w:trPr>
        <w:tc>
          <w:tcPr>
            <w:tcW w:w="375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CB9" w:rsidRPr="00524A52" w:rsidRDefault="00104CB9" w:rsidP="00E10D50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奖</w:t>
            </w:r>
          </w:p>
          <w:p w:rsidR="00104CB9" w:rsidRPr="00524A52" w:rsidRDefault="00104CB9" w:rsidP="00E10D50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惩</w:t>
            </w:r>
          </w:p>
          <w:p w:rsidR="00104CB9" w:rsidRPr="00524A52" w:rsidRDefault="00104CB9" w:rsidP="00E10D50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情</w:t>
            </w:r>
          </w:p>
          <w:p w:rsidR="00104CB9" w:rsidRPr="00524A52" w:rsidRDefault="00104CB9" w:rsidP="00E10D50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况</w:t>
            </w:r>
          </w:p>
        </w:tc>
        <w:tc>
          <w:tcPr>
            <w:tcW w:w="4625" w:type="pct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04CB9" w:rsidRPr="00524A52" w:rsidRDefault="00104CB9" w:rsidP="00E10D50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04CB9" w:rsidRPr="00524A52" w:rsidTr="002520E9">
        <w:trPr>
          <w:trHeight w:hRule="exact" w:val="1021"/>
          <w:jc w:val="center"/>
        </w:trPr>
        <w:tc>
          <w:tcPr>
            <w:tcW w:w="37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CB9" w:rsidRPr="00524A52" w:rsidRDefault="00104CB9" w:rsidP="00EF4033">
            <w:pPr>
              <w:spacing w:line="300" w:lineRule="exact"/>
              <w:ind w:leftChars="-54" w:left="-113" w:rightChars="-65" w:right="-136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年核</w:t>
            </w:r>
          </w:p>
          <w:p w:rsidR="00104CB9" w:rsidRPr="00524A52" w:rsidRDefault="00104CB9" w:rsidP="00EF4033">
            <w:pPr>
              <w:spacing w:line="300" w:lineRule="exact"/>
              <w:ind w:leftChars="-54" w:left="-113" w:rightChars="-65" w:right="-136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度结</w:t>
            </w:r>
          </w:p>
          <w:p w:rsidR="00104CB9" w:rsidRPr="00524A52" w:rsidRDefault="00104CB9" w:rsidP="00EF4033">
            <w:pPr>
              <w:spacing w:line="300" w:lineRule="exact"/>
              <w:ind w:leftChars="-54" w:left="-113" w:rightChars="-65" w:right="-136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考果</w:t>
            </w:r>
          </w:p>
        </w:tc>
        <w:tc>
          <w:tcPr>
            <w:tcW w:w="4625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04CB9" w:rsidRPr="00524A52" w:rsidRDefault="00104CB9" w:rsidP="00E10D50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104CB9" w:rsidRPr="00524A52" w:rsidTr="00087ACB">
        <w:trPr>
          <w:trHeight w:hRule="exact" w:val="1361"/>
          <w:jc w:val="center"/>
        </w:trPr>
        <w:tc>
          <w:tcPr>
            <w:tcW w:w="37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CB9" w:rsidRPr="00524A52" w:rsidRDefault="00104CB9" w:rsidP="00E10D50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任</w:t>
            </w:r>
          </w:p>
          <w:p w:rsidR="00104CB9" w:rsidRPr="00524A52" w:rsidRDefault="00104CB9" w:rsidP="00E10D50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免</w:t>
            </w:r>
          </w:p>
          <w:p w:rsidR="00104CB9" w:rsidRPr="00524A52" w:rsidRDefault="00104CB9" w:rsidP="00E10D50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理</w:t>
            </w:r>
          </w:p>
          <w:p w:rsidR="00104CB9" w:rsidRPr="00524A52" w:rsidRDefault="00104CB9" w:rsidP="00E10D50">
            <w:pPr>
              <w:spacing w:line="3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由</w:t>
            </w:r>
          </w:p>
        </w:tc>
        <w:tc>
          <w:tcPr>
            <w:tcW w:w="4625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04CB9" w:rsidRPr="00524A52" w:rsidRDefault="00104CB9" w:rsidP="00E10D50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5103C" w:rsidRPr="00524A52" w:rsidTr="0038762C">
        <w:trPr>
          <w:trHeight w:hRule="exact" w:val="680"/>
          <w:jc w:val="center"/>
        </w:trPr>
        <w:tc>
          <w:tcPr>
            <w:tcW w:w="375" w:type="pct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家 庭</w:t>
            </w:r>
            <w:r w:rsidR="000C3949">
              <w:rPr>
                <w:rFonts w:asciiTheme="majorEastAsia" w:eastAsiaTheme="majorEastAsia" w:hAnsiTheme="majorEastAsia" w:hint="eastAsia"/>
                <w:sz w:val="28"/>
                <w:szCs w:val="28"/>
              </w:rPr>
              <w:t>主要</w:t>
            </w: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成 员 及</w:t>
            </w:r>
          </w:p>
          <w:p w:rsidR="0045103C" w:rsidRPr="00524A52" w:rsidRDefault="000C3949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重</w:t>
            </w:r>
          </w:p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要</w:t>
            </w:r>
          </w:p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社 会 关 系</w:t>
            </w: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称谓</w:t>
            </w: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姓  名</w:t>
            </w: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年龄</w:t>
            </w: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政  治</w:t>
            </w:r>
          </w:p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面  貌</w:t>
            </w: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工 作 单 位 及 职 务</w:t>
            </w:r>
          </w:p>
        </w:tc>
      </w:tr>
      <w:tr w:rsidR="0045103C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5103C" w:rsidRPr="00524A52" w:rsidRDefault="0045103C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5103C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5103C" w:rsidRPr="00524A52" w:rsidRDefault="0045103C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5103C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5103C" w:rsidRPr="00524A52" w:rsidRDefault="0045103C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5103C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5103C" w:rsidRPr="00524A52" w:rsidRDefault="0045103C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5103C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5103C" w:rsidRPr="00524A52" w:rsidRDefault="0045103C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5103C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5103C" w:rsidRPr="00524A52" w:rsidRDefault="0045103C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45103C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03C" w:rsidRPr="00524A52" w:rsidRDefault="0045103C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5103C" w:rsidRPr="00524A52" w:rsidRDefault="0045103C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60DB4" w:rsidRPr="00524A52" w:rsidTr="0038762C">
        <w:trPr>
          <w:trHeight w:hRule="exact" w:val="680"/>
          <w:jc w:val="center"/>
        </w:trPr>
        <w:tc>
          <w:tcPr>
            <w:tcW w:w="375" w:type="pct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DB4" w:rsidRPr="00524A52" w:rsidRDefault="00D60DB4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呈报单位</w:t>
            </w:r>
          </w:p>
        </w:tc>
        <w:tc>
          <w:tcPr>
            <w:tcW w:w="452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60DB4" w:rsidRPr="00524A52" w:rsidRDefault="00D60DB4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D60DB4" w:rsidRPr="00524A52" w:rsidRDefault="00D60DB4" w:rsidP="00503046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60DB4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DB4" w:rsidRPr="00524A52" w:rsidRDefault="00D60DB4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DB4" w:rsidRPr="00524A52" w:rsidRDefault="00D60DB4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53" w:type="pct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D60DB4" w:rsidRPr="00524A52" w:rsidRDefault="00D60DB4" w:rsidP="00503046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60DB4" w:rsidRPr="00524A52" w:rsidTr="0038762C">
        <w:trPr>
          <w:trHeight w:hRule="exact" w:val="68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60DB4" w:rsidRPr="00524A52" w:rsidRDefault="00D60DB4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52" w:type="pct"/>
            <w:tcBorders>
              <w:top w:val="nil"/>
              <w:left w:val="single" w:sz="6" w:space="0" w:color="auto"/>
              <w:bottom w:val="single" w:sz="18" w:space="0" w:color="auto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60DB4" w:rsidRPr="00524A52" w:rsidRDefault="00D60DB4" w:rsidP="0045103C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60DB4" w:rsidRPr="00524A52" w:rsidRDefault="00D60DB4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689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D60DB4" w:rsidRPr="00524A52" w:rsidRDefault="00D60DB4" w:rsidP="00D60DB4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864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D60DB4" w:rsidRPr="00524A52" w:rsidRDefault="00D60DB4" w:rsidP="00D60DB4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503046" w:rsidRPr="00524A52" w:rsidTr="0038762C">
        <w:trPr>
          <w:trHeight w:hRule="exact" w:val="680"/>
          <w:jc w:val="center"/>
        </w:trPr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3046" w:rsidRPr="00524A52" w:rsidRDefault="00503046" w:rsidP="007F77C6">
            <w:pPr>
              <w:spacing w:line="300" w:lineRule="exact"/>
              <w:ind w:leftChars="-60" w:left="-126" w:rightChars="-60" w:right="-126" w:firstLineChars="40" w:firstLine="112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审意</w:t>
            </w:r>
          </w:p>
          <w:p w:rsidR="00503046" w:rsidRPr="00524A52" w:rsidRDefault="00503046" w:rsidP="007F77C6">
            <w:pPr>
              <w:spacing w:line="300" w:lineRule="exact"/>
              <w:ind w:leftChars="-60" w:left="-126" w:rightChars="-60" w:right="-126" w:firstLineChars="40" w:firstLine="112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批  </w:t>
            </w:r>
          </w:p>
          <w:p w:rsidR="00503046" w:rsidRPr="00524A52" w:rsidRDefault="00503046" w:rsidP="007F77C6">
            <w:pPr>
              <w:spacing w:line="300" w:lineRule="exact"/>
              <w:ind w:leftChars="-60" w:left="-126" w:rightChars="-60" w:right="-126" w:firstLineChars="40" w:firstLine="112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机</w:t>
            </w:r>
            <w:r w:rsidR="007F77C6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</w:t>
            </w:r>
          </w:p>
          <w:p w:rsidR="00503046" w:rsidRPr="00524A52" w:rsidRDefault="00503046" w:rsidP="007F77C6">
            <w:pPr>
              <w:spacing w:line="300" w:lineRule="exact"/>
              <w:ind w:leftChars="-60" w:left="-126" w:rightChars="-60" w:right="-126" w:firstLineChars="40" w:firstLine="112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gramStart"/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关见</w:t>
            </w:r>
            <w:proofErr w:type="gramEnd"/>
          </w:p>
        </w:tc>
        <w:tc>
          <w:tcPr>
            <w:tcW w:w="2072" w:type="pct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503046" w:rsidRPr="00524A52" w:rsidRDefault="00503046" w:rsidP="00E10D50">
            <w:pPr>
              <w:spacing w:line="32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469" w:type="pct"/>
            <w:vMerge w:val="restar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3046" w:rsidRPr="00524A52" w:rsidRDefault="00503046" w:rsidP="007F77C6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行任</w:t>
            </w:r>
          </w:p>
          <w:p w:rsidR="00503046" w:rsidRPr="00524A52" w:rsidRDefault="00503046" w:rsidP="007F77C6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政免</w:t>
            </w:r>
          </w:p>
          <w:p w:rsidR="00503046" w:rsidRPr="00524A52" w:rsidRDefault="00503046" w:rsidP="007F77C6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机意</w:t>
            </w:r>
          </w:p>
          <w:p w:rsidR="00503046" w:rsidRPr="00524A52" w:rsidRDefault="00503046" w:rsidP="007F77C6">
            <w:pPr>
              <w:spacing w:line="32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gramStart"/>
            <w:r w:rsidRPr="00524A52">
              <w:rPr>
                <w:rFonts w:asciiTheme="majorEastAsia" w:eastAsiaTheme="majorEastAsia" w:hAnsiTheme="majorEastAsia" w:hint="eastAsia"/>
                <w:sz w:val="28"/>
                <w:szCs w:val="28"/>
              </w:rPr>
              <w:t>关见</w:t>
            </w:r>
            <w:proofErr w:type="gramEnd"/>
          </w:p>
        </w:tc>
        <w:tc>
          <w:tcPr>
            <w:tcW w:w="2084" w:type="pct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503046" w:rsidRPr="00524A52" w:rsidRDefault="00503046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60DB4" w:rsidRPr="00524A52" w:rsidTr="0038762C">
        <w:trPr>
          <w:trHeight w:val="1350"/>
          <w:jc w:val="center"/>
        </w:trPr>
        <w:tc>
          <w:tcPr>
            <w:tcW w:w="375" w:type="pct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60DB4" w:rsidRPr="00524A52" w:rsidRDefault="00D60DB4" w:rsidP="0045103C">
            <w:pPr>
              <w:spacing w:line="34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72" w:type="pct"/>
            <w:gridSpan w:val="4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:rsidR="00D60DB4" w:rsidRDefault="00D60DB4" w:rsidP="004C092A">
            <w:pPr>
              <w:spacing w:line="40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     （盖章）</w:t>
            </w:r>
          </w:p>
          <w:p w:rsidR="00D60DB4" w:rsidRPr="00524A52" w:rsidRDefault="00D60DB4" w:rsidP="004C092A">
            <w:pPr>
              <w:spacing w:line="40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     年  月  日</w:t>
            </w:r>
          </w:p>
        </w:tc>
        <w:tc>
          <w:tcPr>
            <w:tcW w:w="469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60DB4" w:rsidRPr="00524A52" w:rsidRDefault="00D60DB4" w:rsidP="00575435">
            <w:pPr>
              <w:spacing w:line="320" w:lineRule="exact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84" w:type="pct"/>
            <w:gridSpan w:val="2"/>
            <w:tcBorders>
              <w:top w:val="nil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D60DB4" w:rsidRDefault="00D60DB4" w:rsidP="00D60DB4">
            <w:pPr>
              <w:spacing w:line="400" w:lineRule="exact"/>
              <w:ind w:leftChars="-50" w:left="-105" w:rightChars="-50" w:right="-105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    （盖章）</w:t>
            </w:r>
          </w:p>
          <w:p w:rsidR="00D60DB4" w:rsidRPr="00524A52" w:rsidRDefault="00D60DB4" w:rsidP="00D60DB4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     年  月  日</w:t>
            </w:r>
          </w:p>
        </w:tc>
      </w:tr>
    </w:tbl>
    <w:p w:rsidR="00E97D49" w:rsidRPr="00EB1817" w:rsidRDefault="00512056" w:rsidP="00503046">
      <w:pPr>
        <w:spacing w:line="400" w:lineRule="exact"/>
        <w:rPr>
          <w:rFonts w:asciiTheme="majorEastAsia" w:eastAsiaTheme="majorEastAsia" w:hAnsiTheme="majorEastAsia"/>
          <w:sz w:val="28"/>
          <w:szCs w:val="28"/>
        </w:rPr>
      </w:pPr>
      <w:r w:rsidRPr="00524A52">
        <w:rPr>
          <w:rFonts w:asciiTheme="majorEastAsia" w:eastAsiaTheme="majorEastAsia" w:hAnsiTheme="majorEastAsia" w:hint="eastAsia"/>
          <w:sz w:val="32"/>
          <w:szCs w:val="32"/>
        </w:rPr>
        <w:t xml:space="preserve">  </w:t>
      </w:r>
      <w:r w:rsidRPr="00EB1817">
        <w:rPr>
          <w:rFonts w:asciiTheme="majorEastAsia" w:eastAsiaTheme="majorEastAsia" w:hAnsiTheme="majorEastAsia" w:hint="eastAsia"/>
          <w:sz w:val="28"/>
          <w:szCs w:val="28"/>
        </w:rPr>
        <w:t>填表人：</w:t>
      </w:r>
    </w:p>
    <w:sectPr w:rsidR="00E97D49" w:rsidRPr="00EB1817" w:rsidSect="000C3949">
      <w:pgSz w:w="11907" w:h="16839" w:code="9"/>
      <w:pgMar w:top="794" w:right="1247" w:bottom="794" w:left="1247" w:header="851" w:footer="567" w:gutter="0"/>
      <w:pgBorders w:offsetFrom="page">
        <w:top w:val="single" w:sz="8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D8E" w:rsidRDefault="00143D8E" w:rsidP="00A81DED">
      <w:r>
        <w:separator/>
      </w:r>
    </w:p>
  </w:endnote>
  <w:endnote w:type="continuationSeparator" w:id="0">
    <w:p w:rsidR="00143D8E" w:rsidRDefault="00143D8E" w:rsidP="00A8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297" w:rsidRDefault="00747297" w:rsidP="00747297">
    <w:pPr>
      <w:pStyle w:val="a6"/>
      <w:spacing w:line="1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D8E" w:rsidRDefault="00143D8E" w:rsidP="00A81DED">
      <w:r>
        <w:separator/>
      </w:r>
    </w:p>
  </w:footnote>
  <w:footnote w:type="continuationSeparator" w:id="0">
    <w:p w:rsidR="00143D8E" w:rsidRDefault="00143D8E" w:rsidP="00A81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DED" w:rsidRDefault="00A81DED" w:rsidP="00747297">
    <w:pPr>
      <w:pStyle w:val="a5"/>
      <w:pBdr>
        <w:bottom w:val="none" w:sz="0" w:space="0" w:color="auto"/>
      </w:pBdr>
      <w:spacing w:line="14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ffae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59"/>
    <w:rsid w:val="00002866"/>
    <w:rsid w:val="00014113"/>
    <w:rsid w:val="000331F8"/>
    <w:rsid w:val="000379F9"/>
    <w:rsid w:val="00071919"/>
    <w:rsid w:val="00087ACB"/>
    <w:rsid w:val="000A2F22"/>
    <w:rsid w:val="000B3F79"/>
    <w:rsid w:val="000B5517"/>
    <w:rsid w:val="000C3949"/>
    <w:rsid w:val="000D4C28"/>
    <w:rsid w:val="00104CB9"/>
    <w:rsid w:val="001104A8"/>
    <w:rsid w:val="001422EF"/>
    <w:rsid w:val="00143D8E"/>
    <w:rsid w:val="00171847"/>
    <w:rsid w:val="00190AE4"/>
    <w:rsid w:val="001914D7"/>
    <w:rsid w:val="00191D2A"/>
    <w:rsid w:val="001A3275"/>
    <w:rsid w:val="001F59C0"/>
    <w:rsid w:val="00200F3A"/>
    <w:rsid w:val="002310B5"/>
    <w:rsid w:val="00234F41"/>
    <w:rsid w:val="00235505"/>
    <w:rsid w:val="002514E4"/>
    <w:rsid w:val="002519F5"/>
    <w:rsid w:val="002520E9"/>
    <w:rsid w:val="00253C77"/>
    <w:rsid w:val="002A544B"/>
    <w:rsid w:val="002D1A65"/>
    <w:rsid w:val="002D2A53"/>
    <w:rsid w:val="002E3FB9"/>
    <w:rsid w:val="002F4EE8"/>
    <w:rsid w:val="00327B90"/>
    <w:rsid w:val="00336316"/>
    <w:rsid w:val="0035690A"/>
    <w:rsid w:val="003622BF"/>
    <w:rsid w:val="00374ADF"/>
    <w:rsid w:val="00380C88"/>
    <w:rsid w:val="00384088"/>
    <w:rsid w:val="0038762C"/>
    <w:rsid w:val="003A3AFC"/>
    <w:rsid w:val="003A3F79"/>
    <w:rsid w:val="003F6A84"/>
    <w:rsid w:val="0040034A"/>
    <w:rsid w:val="0040131F"/>
    <w:rsid w:val="0042708B"/>
    <w:rsid w:val="0045103C"/>
    <w:rsid w:val="00470D37"/>
    <w:rsid w:val="004C092A"/>
    <w:rsid w:val="004D0C9B"/>
    <w:rsid w:val="004D3E99"/>
    <w:rsid w:val="004D73DE"/>
    <w:rsid w:val="004F15E0"/>
    <w:rsid w:val="004F6E37"/>
    <w:rsid w:val="00503046"/>
    <w:rsid w:val="00504B17"/>
    <w:rsid w:val="00512056"/>
    <w:rsid w:val="005156FE"/>
    <w:rsid w:val="00524A52"/>
    <w:rsid w:val="0054384D"/>
    <w:rsid w:val="0056517B"/>
    <w:rsid w:val="00575435"/>
    <w:rsid w:val="005765E8"/>
    <w:rsid w:val="005A2B0F"/>
    <w:rsid w:val="005C0090"/>
    <w:rsid w:val="005F0B7A"/>
    <w:rsid w:val="00601390"/>
    <w:rsid w:val="006150A0"/>
    <w:rsid w:val="006A5FFD"/>
    <w:rsid w:val="006B5CA9"/>
    <w:rsid w:val="007050CC"/>
    <w:rsid w:val="00730083"/>
    <w:rsid w:val="007313D5"/>
    <w:rsid w:val="00747271"/>
    <w:rsid w:val="00747297"/>
    <w:rsid w:val="0075383A"/>
    <w:rsid w:val="00770AA9"/>
    <w:rsid w:val="0077685F"/>
    <w:rsid w:val="0078658B"/>
    <w:rsid w:val="007D26DA"/>
    <w:rsid w:val="007D4846"/>
    <w:rsid w:val="007D61BA"/>
    <w:rsid w:val="007E026F"/>
    <w:rsid w:val="007E576D"/>
    <w:rsid w:val="007F77C6"/>
    <w:rsid w:val="008115C9"/>
    <w:rsid w:val="008402F4"/>
    <w:rsid w:val="0084282A"/>
    <w:rsid w:val="00871A5B"/>
    <w:rsid w:val="008B5DC4"/>
    <w:rsid w:val="008D2E8B"/>
    <w:rsid w:val="008D5DC5"/>
    <w:rsid w:val="009154EF"/>
    <w:rsid w:val="00917338"/>
    <w:rsid w:val="00922D70"/>
    <w:rsid w:val="00936D34"/>
    <w:rsid w:val="009573DB"/>
    <w:rsid w:val="00960B9F"/>
    <w:rsid w:val="009C38DD"/>
    <w:rsid w:val="009E34B8"/>
    <w:rsid w:val="009F2E55"/>
    <w:rsid w:val="00A01049"/>
    <w:rsid w:val="00A207EB"/>
    <w:rsid w:val="00A42923"/>
    <w:rsid w:val="00A5040C"/>
    <w:rsid w:val="00A81DED"/>
    <w:rsid w:val="00A8247D"/>
    <w:rsid w:val="00AB31FF"/>
    <w:rsid w:val="00AC7219"/>
    <w:rsid w:val="00B00727"/>
    <w:rsid w:val="00B31F8B"/>
    <w:rsid w:val="00B5233A"/>
    <w:rsid w:val="00B73E8B"/>
    <w:rsid w:val="00B95BB8"/>
    <w:rsid w:val="00BF25E0"/>
    <w:rsid w:val="00C00EB4"/>
    <w:rsid w:val="00C907D2"/>
    <w:rsid w:val="00C93701"/>
    <w:rsid w:val="00CA5DE2"/>
    <w:rsid w:val="00CC58FF"/>
    <w:rsid w:val="00CE16DE"/>
    <w:rsid w:val="00D3123D"/>
    <w:rsid w:val="00D3763F"/>
    <w:rsid w:val="00D60DB4"/>
    <w:rsid w:val="00D75F59"/>
    <w:rsid w:val="00D813F5"/>
    <w:rsid w:val="00DA151F"/>
    <w:rsid w:val="00DB472E"/>
    <w:rsid w:val="00DC117C"/>
    <w:rsid w:val="00DC3B27"/>
    <w:rsid w:val="00DF6220"/>
    <w:rsid w:val="00DF7E01"/>
    <w:rsid w:val="00E013D3"/>
    <w:rsid w:val="00E0562B"/>
    <w:rsid w:val="00E10D50"/>
    <w:rsid w:val="00E25A1D"/>
    <w:rsid w:val="00E51BE5"/>
    <w:rsid w:val="00E53307"/>
    <w:rsid w:val="00E53528"/>
    <w:rsid w:val="00E53B5E"/>
    <w:rsid w:val="00E55EFA"/>
    <w:rsid w:val="00E6057B"/>
    <w:rsid w:val="00E628A5"/>
    <w:rsid w:val="00E97D49"/>
    <w:rsid w:val="00EA7B11"/>
    <w:rsid w:val="00EB02F3"/>
    <w:rsid w:val="00EB1817"/>
    <w:rsid w:val="00EE0D6E"/>
    <w:rsid w:val="00EF4033"/>
    <w:rsid w:val="00F24B48"/>
    <w:rsid w:val="00F47D59"/>
    <w:rsid w:val="00F76457"/>
    <w:rsid w:val="00FA2B21"/>
    <w:rsid w:val="00FB7EA6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ae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3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D813F5"/>
    <w:pPr>
      <w:spacing w:line="260" w:lineRule="exact"/>
      <w:ind w:left="-60" w:right="-62"/>
      <w:jc w:val="center"/>
    </w:pPr>
    <w:rPr>
      <w:rFonts w:ascii="仿宋_GB2312" w:eastAsia="仿宋_GB2312"/>
      <w:b/>
      <w:w w:val="90"/>
      <w:sz w:val="28"/>
      <w:szCs w:val="20"/>
    </w:rPr>
  </w:style>
  <w:style w:type="paragraph" w:customStyle="1" w:styleId="a4">
    <w:name w:val="标准"/>
    <w:basedOn w:val="a"/>
    <w:rsid w:val="00D813F5"/>
    <w:pPr>
      <w:adjustRightInd w:val="0"/>
      <w:spacing w:line="100" w:lineRule="atLeast"/>
      <w:textAlignment w:val="baseline"/>
    </w:pPr>
    <w:rPr>
      <w:kern w:val="0"/>
      <w:szCs w:val="20"/>
    </w:rPr>
  </w:style>
  <w:style w:type="paragraph" w:styleId="a5">
    <w:name w:val="header"/>
    <w:basedOn w:val="a"/>
    <w:link w:val="Char"/>
    <w:rsid w:val="00A8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81DED"/>
    <w:rPr>
      <w:kern w:val="2"/>
      <w:sz w:val="18"/>
      <w:szCs w:val="18"/>
    </w:rPr>
  </w:style>
  <w:style w:type="paragraph" w:styleId="a6">
    <w:name w:val="footer"/>
    <w:basedOn w:val="a"/>
    <w:link w:val="Char0"/>
    <w:rsid w:val="00A8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81DED"/>
    <w:rPr>
      <w:kern w:val="2"/>
      <w:sz w:val="18"/>
      <w:szCs w:val="18"/>
    </w:rPr>
  </w:style>
  <w:style w:type="paragraph" w:styleId="a7">
    <w:name w:val="Balloon Text"/>
    <w:basedOn w:val="a"/>
    <w:link w:val="Char1"/>
    <w:semiHidden/>
    <w:unhideWhenUsed/>
    <w:rsid w:val="00DF6220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DF6220"/>
    <w:rPr>
      <w:kern w:val="2"/>
      <w:sz w:val="18"/>
      <w:szCs w:val="18"/>
    </w:rPr>
  </w:style>
  <w:style w:type="table" w:styleId="a8">
    <w:name w:val="Table Grid"/>
    <w:basedOn w:val="a1"/>
    <w:rsid w:val="00811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3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D813F5"/>
    <w:pPr>
      <w:spacing w:line="260" w:lineRule="exact"/>
      <w:ind w:left="-60" w:right="-62"/>
      <w:jc w:val="center"/>
    </w:pPr>
    <w:rPr>
      <w:rFonts w:ascii="仿宋_GB2312" w:eastAsia="仿宋_GB2312"/>
      <w:b/>
      <w:w w:val="90"/>
      <w:sz w:val="28"/>
      <w:szCs w:val="20"/>
    </w:rPr>
  </w:style>
  <w:style w:type="paragraph" w:customStyle="1" w:styleId="a4">
    <w:name w:val="标准"/>
    <w:basedOn w:val="a"/>
    <w:rsid w:val="00D813F5"/>
    <w:pPr>
      <w:adjustRightInd w:val="0"/>
      <w:spacing w:line="100" w:lineRule="atLeast"/>
      <w:textAlignment w:val="baseline"/>
    </w:pPr>
    <w:rPr>
      <w:kern w:val="0"/>
      <w:szCs w:val="20"/>
    </w:rPr>
  </w:style>
  <w:style w:type="paragraph" w:styleId="a5">
    <w:name w:val="header"/>
    <w:basedOn w:val="a"/>
    <w:link w:val="Char"/>
    <w:rsid w:val="00A81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81DED"/>
    <w:rPr>
      <w:kern w:val="2"/>
      <w:sz w:val="18"/>
      <w:szCs w:val="18"/>
    </w:rPr>
  </w:style>
  <w:style w:type="paragraph" w:styleId="a6">
    <w:name w:val="footer"/>
    <w:basedOn w:val="a"/>
    <w:link w:val="Char0"/>
    <w:rsid w:val="00A81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81DED"/>
    <w:rPr>
      <w:kern w:val="2"/>
      <w:sz w:val="18"/>
      <w:szCs w:val="18"/>
    </w:rPr>
  </w:style>
  <w:style w:type="paragraph" w:styleId="a7">
    <w:name w:val="Balloon Text"/>
    <w:basedOn w:val="a"/>
    <w:link w:val="Char1"/>
    <w:semiHidden/>
    <w:unhideWhenUsed/>
    <w:rsid w:val="00DF6220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DF6220"/>
    <w:rPr>
      <w:kern w:val="2"/>
      <w:sz w:val="18"/>
      <w:szCs w:val="18"/>
    </w:rPr>
  </w:style>
  <w:style w:type="table" w:styleId="a8">
    <w:name w:val="Table Grid"/>
    <w:basedOn w:val="a1"/>
    <w:rsid w:val="00811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BRM\model\2.&#24178;&#37096;&#20219;&#20813;&#23457;&#25209;&#34920;&#12304;Word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135C1-84CA-45DA-A5B7-396426C3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2.干部任免审批表【Word】.dotx</Template>
  <TotalTime>62</TotalTime>
  <Pages>2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 部 任 免 审 批 表</dc:title>
  <dc:creator>Bao</dc:creator>
  <cp:lastModifiedBy>SimonDev</cp:lastModifiedBy>
  <cp:revision>27</cp:revision>
  <cp:lastPrinted>2015-01-25T09:38:00Z</cp:lastPrinted>
  <dcterms:created xsi:type="dcterms:W3CDTF">2014-11-27T06:53:00Z</dcterms:created>
  <dcterms:modified xsi:type="dcterms:W3CDTF">2015-01-25T09:41:00Z</dcterms:modified>
</cp:coreProperties>
</file>