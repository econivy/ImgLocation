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847" w:rsidRPr="00E10D50" w:rsidRDefault="00171847" w:rsidP="00E10D50">
      <w:pPr>
        <w:spacing w:beforeLines="50" w:before="156" w:afterLines="50" w:after="156" w:line="640" w:lineRule="exact"/>
        <w:jc w:val="center"/>
        <w:rPr>
          <w:rFonts w:ascii="方正小标宋简体" w:eastAsia="方正小标宋简体" w:hAnsi="华文中宋"/>
          <w:b/>
          <w:bCs/>
          <w:spacing w:val="140"/>
          <w:sz w:val="48"/>
        </w:rPr>
      </w:pPr>
      <w:r w:rsidRPr="00E10D50">
        <w:rPr>
          <w:rFonts w:ascii="方正小标宋简体" w:eastAsia="方正小标宋简体" w:hAnsi="华文中宋" w:hint="eastAsia"/>
          <w:b/>
          <w:bCs/>
          <w:spacing w:val="140"/>
          <w:sz w:val="48"/>
        </w:rPr>
        <w:t>干部任免审批表</w:t>
      </w:r>
    </w:p>
    <w:tbl>
      <w:tblPr>
        <w:tblW w:w="0" w:type="dxa"/>
        <w:jc w:val="center"/>
        <w:tblBorders>
          <w:top w:val="single" w:sz="8" w:space="0" w:color="auto"/>
          <w:left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3"/>
        <w:gridCol w:w="9"/>
        <w:gridCol w:w="1135"/>
        <w:gridCol w:w="1144"/>
        <w:gridCol w:w="1144"/>
        <w:gridCol w:w="7"/>
        <w:gridCol w:w="1137"/>
        <w:gridCol w:w="1144"/>
        <w:gridCol w:w="2184"/>
      </w:tblGrid>
      <w:tr w:rsidR="00D75F59" w:rsidRPr="00D75F59" w:rsidTr="00785FF4">
        <w:trPr>
          <w:trHeight w:val="680"/>
          <w:jc w:val="center"/>
        </w:trPr>
        <w:tc>
          <w:tcPr>
            <w:tcW w:w="1143" w:type="dxa"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姓  名</w:t>
            </w:r>
          </w:p>
        </w:tc>
        <w:tc>
          <w:tcPr>
            <w:tcW w:w="1144" w:type="dxa"/>
            <w:gridSpan w:val="2"/>
            <w:vAlign w:val="center"/>
          </w:tcPr>
          <w:p w:rsidR="00D75F59" w:rsidRPr="00D75F59" w:rsidRDefault="00D75F59" w:rsidP="0075383A">
            <w:pPr>
              <w:tabs>
                <w:tab w:val="right" w:pos="3960"/>
              </w:tabs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性  别</w:t>
            </w:r>
          </w:p>
        </w:tc>
        <w:tc>
          <w:tcPr>
            <w:tcW w:w="1144" w:type="dxa"/>
            <w:vAlign w:val="center"/>
          </w:tcPr>
          <w:p w:rsidR="00D75F59" w:rsidRPr="00D75F59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vAlign w:val="center"/>
          </w:tcPr>
          <w:p w:rsidR="00D75F59" w:rsidRPr="00D75F59" w:rsidRDefault="00D75F59" w:rsidP="0045103C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出生年月</w:t>
            </w:r>
          </w:p>
          <w:p w:rsidR="00D75F59" w:rsidRPr="00D75F59" w:rsidRDefault="00D75F59" w:rsidP="00E10D50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（ 岁）</w:t>
            </w:r>
          </w:p>
        </w:tc>
        <w:tc>
          <w:tcPr>
            <w:tcW w:w="1144" w:type="dxa"/>
            <w:vAlign w:val="center"/>
          </w:tcPr>
          <w:p w:rsidR="00D75F59" w:rsidRPr="00D75F59" w:rsidRDefault="00D75F59" w:rsidP="00917338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84" w:type="dxa"/>
            <w:vMerge w:val="restart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D75F59" w:rsidRPr="00D75F59" w:rsidRDefault="00D75F59" w:rsidP="0045103C">
            <w:pPr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5F59" w:rsidRPr="00D75F59" w:rsidTr="006150A0">
        <w:trPr>
          <w:trHeight w:hRule="exact" w:val="680"/>
          <w:jc w:val="center"/>
        </w:trPr>
        <w:tc>
          <w:tcPr>
            <w:tcW w:w="1143" w:type="dxa"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民  族</w:t>
            </w:r>
          </w:p>
        </w:tc>
        <w:tc>
          <w:tcPr>
            <w:tcW w:w="1144" w:type="dxa"/>
            <w:gridSpan w:val="2"/>
            <w:vAlign w:val="center"/>
          </w:tcPr>
          <w:p w:rsidR="00D75F59" w:rsidRPr="00D75F59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籍  贯</w:t>
            </w:r>
          </w:p>
        </w:tc>
        <w:tc>
          <w:tcPr>
            <w:tcW w:w="1144" w:type="dxa"/>
            <w:vAlign w:val="center"/>
          </w:tcPr>
          <w:p w:rsidR="00D75F59" w:rsidRPr="00D75F59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vAlign w:val="center"/>
          </w:tcPr>
          <w:p w:rsidR="00D75F59" w:rsidRPr="00D75F59" w:rsidRDefault="00D75F59" w:rsidP="0045103C">
            <w:pPr>
              <w:spacing w:line="340" w:lineRule="exact"/>
              <w:ind w:leftChars="-45" w:left="-94" w:rightChars="-48" w:right="-101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出 生 地</w:t>
            </w:r>
          </w:p>
        </w:tc>
        <w:tc>
          <w:tcPr>
            <w:tcW w:w="1144" w:type="dxa"/>
            <w:vAlign w:val="center"/>
          </w:tcPr>
          <w:p w:rsidR="00D75F59" w:rsidRPr="00D75F59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84" w:type="dxa"/>
            <w:vMerge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5F59" w:rsidRPr="00D75F59" w:rsidTr="006150A0">
        <w:trPr>
          <w:trHeight w:hRule="exact" w:val="680"/>
          <w:jc w:val="center"/>
        </w:trPr>
        <w:tc>
          <w:tcPr>
            <w:tcW w:w="1143" w:type="dxa"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入  党</w:t>
            </w:r>
          </w:p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时  间</w:t>
            </w:r>
          </w:p>
        </w:tc>
        <w:tc>
          <w:tcPr>
            <w:tcW w:w="1144" w:type="dxa"/>
            <w:gridSpan w:val="2"/>
            <w:vAlign w:val="center"/>
          </w:tcPr>
          <w:p w:rsidR="00D75F59" w:rsidRPr="00D75F59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参加工</w:t>
            </w:r>
            <w:r>
              <w:rPr>
                <w:rFonts w:ascii="仿宋_GB2312" w:eastAsia="仿宋_GB2312"/>
                <w:sz w:val="28"/>
                <w:szCs w:val="28"/>
              </w:rPr>
              <w:br/>
            </w:r>
            <w:r w:rsidRPr="00D75F59">
              <w:rPr>
                <w:rFonts w:ascii="仿宋_GB2312" w:eastAsia="仿宋_GB2312" w:hint="eastAsia"/>
                <w:sz w:val="28"/>
                <w:szCs w:val="28"/>
              </w:rPr>
              <w:t>作时间</w:t>
            </w:r>
          </w:p>
        </w:tc>
        <w:tc>
          <w:tcPr>
            <w:tcW w:w="1144" w:type="dxa"/>
            <w:vAlign w:val="center"/>
          </w:tcPr>
          <w:p w:rsidR="00D75F59" w:rsidRPr="00D75F59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vAlign w:val="center"/>
          </w:tcPr>
          <w:p w:rsidR="00D75F59" w:rsidRPr="00D75F59" w:rsidRDefault="00D75F59" w:rsidP="0045103C">
            <w:pPr>
              <w:spacing w:line="340" w:lineRule="exact"/>
              <w:ind w:leftChars="-45" w:left="-94" w:rightChars="-48" w:right="-101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健康状况</w:t>
            </w:r>
          </w:p>
        </w:tc>
        <w:tc>
          <w:tcPr>
            <w:tcW w:w="1144" w:type="dxa"/>
            <w:vAlign w:val="center"/>
          </w:tcPr>
          <w:p w:rsidR="00D75F59" w:rsidRPr="00D75F59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84" w:type="dxa"/>
            <w:vMerge/>
            <w:vAlign w:val="center"/>
          </w:tcPr>
          <w:p w:rsidR="00D75F59" w:rsidRPr="00D75F59" w:rsidRDefault="00D75F5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04CB9" w:rsidRPr="00D75F59" w:rsidTr="006150A0">
        <w:trPr>
          <w:trHeight w:hRule="exact" w:val="680"/>
          <w:jc w:val="center"/>
        </w:trPr>
        <w:tc>
          <w:tcPr>
            <w:tcW w:w="1152" w:type="dxa"/>
            <w:gridSpan w:val="2"/>
            <w:vAlign w:val="center"/>
          </w:tcPr>
          <w:p w:rsidR="0075383A" w:rsidRDefault="00104CB9" w:rsidP="0045103C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专业技术</w:t>
            </w:r>
          </w:p>
          <w:p w:rsidR="00104CB9" w:rsidRPr="00D75F59" w:rsidRDefault="00104CB9" w:rsidP="0045103C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职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</w:t>
            </w:r>
            <w:proofErr w:type="gramStart"/>
            <w:r w:rsidRPr="00D75F59">
              <w:rPr>
                <w:rFonts w:ascii="仿宋_GB2312" w:eastAsia="仿宋_GB2312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279" w:type="dxa"/>
            <w:gridSpan w:val="2"/>
            <w:vAlign w:val="center"/>
          </w:tcPr>
          <w:p w:rsidR="00104CB9" w:rsidRPr="00D75F59" w:rsidRDefault="00104CB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104CB9" w:rsidRPr="00D75F59" w:rsidRDefault="00104CB9" w:rsidP="0045103C">
            <w:pPr>
              <w:spacing w:line="340" w:lineRule="exact"/>
              <w:ind w:right="-122" w:hanging="74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熟悉专业</w:t>
            </w:r>
          </w:p>
          <w:p w:rsidR="00104CB9" w:rsidRPr="00D75F59" w:rsidRDefault="00104CB9" w:rsidP="0045103C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有何专长</w:t>
            </w:r>
          </w:p>
        </w:tc>
        <w:tc>
          <w:tcPr>
            <w:tcW w:w="2281" w:type="dxa"/>
            <w:gridSpan w:val="2"/>
            <w:vAlign w:val="center"/>
          </w:tcPr>
          <w:p w:rsidR="00104CB9" w:rsidRPr="00D75F59" w:rsidRDefault="00104CB9" w:rsidP="0045103C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84" w:type="dxa"/>
            <w:vMerge/>
            <w:vAlign w:val="center"/>
          </w:tcPr>
          <w:p w:rsidR="00104CB9" w:rsidRPr="00D75F59" w:rsidRDefault="00104CB9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5383A" w:rsidRPr="00D75F59" w:rsidTr="00B86E5A">
        <w:trPr>
          <w:trHeight w:val="680"/>
          <w:jc w:val="center"/>
        </w:trPr>
        <w:tc>
          <w:tcPr>
            <w:tcW w:w="1143" w:type="dxa"/>
            <w:vMerge w:val="restart"/>
            <w:vAlign w:val="center"/>
          </w:tcPr>
          <w:p w:rsidR="0075383A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学  历</w:t>
            </w:r>
          </w:p>
          <w:p w:rsidR="0075383A" w:rsidRPr="00D75F59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75383A" w:rsidRPr="00D75F59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学  位</w:t>
            </w:r>
          </w:p>
        </w:tc>
        <w:tc>
          <w:tcPr>
            <w:tcW w:w="1144" w:type="dxa"/>
            <w:gridSpan w:val="2"/>
            <w:vAlign w:val="center"/>
          </w:tcPr>
          <w:p w:rsidR="0075383A" w:rsidRPr="00D75F59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全日制</w:t>
            </w:r>
          </w:p>
          <w:p w:rsidR="0075383A" w:rsidRPr="00D75F59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教  育</w:t>
            </w:r>
          </w:p>
        </w:tc>
        <w:tc>
          <w:tcPr>
            <w:tcW w:w="2288" w:type="dxa"/>
            <w:gridSpan w:val="2"/>
            <w:vAlign w:val="center"/>
          </w:tcPr>
          <w:p w:rsidR="0075383A" w:rsidRPr="00B31F8B" w:rsidRDefault="0075383A" w:rsidP="00B31F8B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vAlign w:val="center"/>
          </w:tcPr>
          <w:p w:rsidR="0075383A" w:rsidRPr="00D75F59" w:rsidRDefault="0075383A" w:rsidP="0075383A">
            <w:pPr>
              <w:spacing w:line="340" w:lineRule="exact"/>
              <w:ind w:right="-107" w:hanging="9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毕业院校</w:t>
            </w:r>
          </w:p>
          <w:p w:rsidR="0075383A" w:rsidRPr="00D75F59" w:rsidRDefault="0075383A" w:rsidP="0075383A">
            <w:pPr>
              <w:spacing w:line="340" w:lineRule="exact"/>
              <w:ind w:right="-107" w:hanging="9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系及专业</w:t>
            </w:r>
          </w:p>
        </w:tc>
        <w:tc>
          <w:tcPr>
            <w:tcW w:w="3328" w:type="dxa"/>
            <w:gridSpan w:val="2"/>
            <w:vAlign w:val="center"/>
          </w:tcPr>
          <w:p w:rsidR="0075383A" w:rsidRPr="00B31F8B" w:rsidRDefault="0075383A" w:rsidP="00B31F8B">
            <w:pPr>
              <w:spacing w:line="34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5383A" w:rsidRPr="00D75F59" w:rsidTr="00B86E5A">
        <w:trPr>
          <w:trHeight w:val="680"/>
          <w:jc w:val="center"/>
        </w:trPr>
        <w:tc>
          <w:tcPr>
            <w:tcW w:w="1143" w:type="dxa"/>
            <w:vMerge/>
            <w:vAlign w:val="center"/>
          </w:tcPr>
          <w:p w:rsidR="0075383A" w:rsidRPr="00D75F59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vAlign w:val="center"/>
          </w:tcPr>
          <w:p w:rsidR="0075383A" w:rsidRPr="00D75F59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在  职</w:t>
            </w:r>
          </w:p>
          <w:p w:rsidR="0075383A" w:rsidRPr="00D75F59" w:rsidRDefault="0075383A" w:rsidP="0075383A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教  育</w:t>
            </w:r>
          </w:p>
        </w:tc>
        <w:tc>
          <w:tcPr>
            <w:tcW w:w="2288" w:type="dxa"/>
            <w:gridSpan w:val="2"/>
            <w:vAlign w:val="center"/>
          </w:tcPr>
          <w:p w:rsidR="00B31F8B" w:rsidRPr="00B31F8B" w:rsidRDefault="00B31F8B" w:rsidP="00B31F8B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75383A" w:rsidRPr="00B31F8B" w:rsidRDefault="0075383A" w:rsidP="00B31F8B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vAlign w:val="center"/>
          </w:tcPr>
          <w:p w:rsidR="0075383A" w:rsidRPr="00D75F59" w:rsidRDefault="0075383A" w:rsidP="0075383A">
            <w:pPr>
              <w:spacing w:line="340" w:lineRule="exact"/>
              <w:ind w:right="-107" w:hanging="9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毕业院校</w:t>
            </w:r>
          </w:p>
          <w:p w:rsidR="0075383A" w:rsidRPr="00D75F59" w:rsidRDefault="0075383A" w:rsidP="0075383A">
            <w:pPr>
              <w:spacing w:line="340" w:lineRule="exact"/>
              <w:ind w:right="-107" w:hanging="9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系及专业</w:t>
            </w:r>
          </w:p>
        </w:tc>
        <w:tc>
          <w:tcPr>
            <w:tcW w:w="3328" w:type="dxa"/>
            <w:gridSpan w:val="2"/>
            <w:vAlign w:val="center"/>
          </w:tcPr>
          <w:p w:rsidR="0075383A" w:rsidRPr="00B31F8B" w:rsidRDefault="0075383A" w:rsidP="00917338">
            <w:pPr>
              <w:spacing w:line="340" w:lineRule="exact"/>
              <w:jc w:val="left"/>
              <w:rPr>
                <w:rFonts w:ascii="仿宋_GB2312" w:eastAsia="仿宋_GB2312"/>
                <w:sz w:val="20"/>
                <w:szCs w:val="28"/>
              </w:rPr>
            </w:pPr>
          </w:p>
        </w:tc>
      </w:tr>
      <w:tr w:rsidR="0075383A" w:rsidRPr="009154EF" w:rsidTr="00B86E5A">
        <w:trPr>
          <w:trHeight w:val="680"/>
          <w:jc w:val="center"/>
        </w:trPr>
        <w:tc>
          <w:tcPr>
            <w:tcW w:w="2287" w:type="dxa"/>
            <w:gridSpan w:val="3"/>
            <w:vAlign w:val="center"/>
          </w:tcPr>
          <w:p w:rsidR="0075383A" w:rsidRPr="009154EF" w:rsidRDefault="0075383A" w:rsidP="0075383A">
            <w:pPr>
              <w:spacing w:line="3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154EF">
              <w:rPr>
                <w:rFonts w:ascii="仿宋" w:eastAsia="仿宋" w:hAnsi="仿宋" w:hint="eastAsia"/>
                <w:sz w:val="28"/>
                <w:szCs w:val="28"/>
              </w:rPr>
              <w:t>现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任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职 务</w:t>
            </w:r>
          </w:p>
        </w:tc>
        <w:tc>
          <w:tcPr>
            <w:tcW w:w="6760" w:type="dxa"/>
            <w:gridSpan w:val="6"/>
            <w:vAlign w:val="center"/>
          </w:tcPr>
          <w:p w:rsidR="0075383A" w:rsidRPr="009154EF" w:rsidRDefault="0075383A" w:rsidP="0075383A">
            <w:pPr>
              <w:spacing w:line="3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383A" w:rsidRPr="009154EF" w:rsidTr="00B86E5A">
        <w:trPr>
          <w:trHeight w:val="680"/>
          <w:jc w:val="center"/>
        </w:trPr>
        <w:tc>
          <w:tcPr>
            <w:tcW w:w="2287" w:type="dxa"/>
            <w:gridSpan w:val="3"/>
            <w:tcBorders>
              <w:bottom w:val="single" w:sz="4" w:space="0" w:color="auto"/>
            </w:tcBorders>
            <w:vAlign w:val="center"/>
          </w:tcPr>
          <w:p w:rsidR="0075383A" w:rsidRPr="009154EF" w:rsidRDefault="0075383A" w:rsidP="0075383A">
            <w:pPr>
              <w:spacing w:line="3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154EF">
              <w:rPr>
                <w:rFonts w:ascii="仿宋" w:eastAsia="仿宋" w:hAnsi="仿宋" w:hint="eastAsia"/>
                <w:sz w:val="28"/>
                <w:szCs w:val="28"/>
              </w:rPr>
              <w:t>拟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任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职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务</w:t>
            </w:r>
          </w:p>
        </w:tc>
        <w:tc>
          <w:tcPr>
            <w:tcW w:w="6760" w:type="dxa"/>
            <w:gridSpan w:val="6"/>
            <w:tcBorders>
              <w:bottom w:val="single" w:sz="4" w:space="0" w:color="auto"/>
            </w:tcBorders>
            <w:vAlign w:val="center"/>
          </w:tcPr>
          <w:p w:rsidR="0075383A" w:rsidRPr="009154EF" w:rsidRDefault="0075383A" w:rsidP="0075383A">
            <w:pPr>
              <w:spacing w:line="3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5383A" w:rsidRPr="009154EF" w:rsidTr="00B86E5A">
        <w:trPr>
          <w:trHeight w:val="680"/>
          <w:jc w:val="center"/>
        </w:trPr>
        <w:tc>
          <w:tcPr>
            <w:tcW w:w="228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383A" w:rsidRPr="009154EF" w:rsidRDefault="0075383A" w:rsidP="0075383A">
            <w:pPr>
              <w:spacing w:line="3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154EF">
              <w:rPr>
                <w:rFonts w:ascii="仿宋" w:eastAsia="仿宋" w:hAnsi="仿宋" w:hint="eastAsia"/>
                <w:sz w:val="28"/>
                <w:szCs w:val="28"/>
              </w:rPr>
              <w:t>拟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免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职</w:t>
            </w:r>
            <w:r w:rsidR="00CC58FF" w:rsidRPr="009154E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154EF">
              <w:rPr>
                <w:rFonts w:ascii="仿宋" w:eastAsia="仿宋" w:hAnsi="仿宋" w:hint="eastAsia"/>
                <w:sz w:val="28"/>
                <w:szCs w:val="28"/>
              </w:rPr>
              <w:t>务</w:t>
            </w:r>
          </w:p>
        </w:tc>
        <w:tc>
          <w:tcPr>
            <w:tcW w:w="676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383A" w:rsidRPr="009154EF" w:rsidRDefault="0075383A" w:rsidP="0075383A">
            <w:pPr>
              <w:spacing w:line="3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514E4" w:rsidRPr="00D75F59" w:rsidTr="002F4EE8">
        <w:trPr>
          <w:trHeight w:hRule="exact" w:val="73"/>
          <w:jc w:val="center"/>
        </w:trPr>
        <w:tc>
          <w:tcPr>
            <w:tcW w:w="904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:rsidR="002514E4" w:rsidRPr="00253C77" w:rsidRDefault="002514E4" w:rsidP="0075383A">
            <w:pPr>
              <w:spacing w:line="340" w:lineRule="exact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:rsidR="0054663F" w:rsidRDefault="00E628A5">
      <w:pPr>
        <w:widowControl/>
        <w:jc w:val="left"/>
        <w:sectPr w:rsidR="0054663F" w:rsidSect="00191D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701" w:right="1418" w:bottom="1418" w:left="1418" w:header="851" w:footer="567" w:gutter="0"/>
          <w:pgBorders w:offsetFrom="page">
            <w:top w:val="single" w:sz="8" w:space="24" w:color="FFFFFF" w:themeColor="background1"/>
          </w:pgBorders>
          <w:cols w:space="425"/>
          <w:docGrid w:type="lines" w:linePitch="312"/>
        </w:sectPr>
      </w:pPr>
      <w:r>
        <w:br w:type="page"/>
      </w:r>
    </w:p>
    <w:p w:rsidR="008115C9" w:rsidRDefault="008115C9" w:rsidP="0045103C">
      <w:pPr>
        <w:spacing w:line="20" w:lineRule="exact"/>
      </w:pPr>
    </w:p>
    <w:tbl>
      <w:tblPr>
        <w:tblW w:w="0" w:type="auto"/>
        <w:jc w:val="center"/>
        <w:tblBorders>
          <w:top w:val="single" w:sz="4" w:space="0" w:color="008000"/>
          <w:left w:val="single" w:sz="8" w:space="0" w:color="auto"/>
          <w:bottom w:val="single" w:sz="4" w:space="0" w:color="008000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8384"/>
      </w:tblGrid>
      <w:tr w:rsidR="008115C9" w:rsidRPr="00D75F59" w:rsidTr="004727A2">
        <w:trPr>
          <w:trHeight w:val="5496"/>
          <w:jc w:val="center"/>
        </w:trPr>
        <w:tc>
          <w:tcPr>
            <w:tcW w:w="663" w:type="dxa"/>
            <w:tcBorders>
              <w:top w:val="single" w:sz="4" w:space="0" w:color="008000"/>
              <w:bottom w:val="single" w:sz="8" w:space="0" w:color="auto"/>
            </w:tcBorders>
            <w:vAlign w:val="center"/>
          </w:tcPr>
          <w:p w:rsidR="008115C9" w:rsidRPr="00D75F59" w:rsidRDefault="008115C9" w:rsidP="005D15D2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简</w:t>
            </w:r>
          </w:p>
          <w:p w:rsidR="008115C9" w:rsidRPr="00D75F59" w:rsidRDefault="008115C9" w:rsidP="005D15D2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8115C9" w:rsidRPr="00D75F59" w:rsidRDefault="008115C9" w:rsidP="005D15D2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8115C9" w:rsidRPr="00D75F59" w:rsidRDefault="008115C9" w:rsidP="005D15D2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8115C9" w:rsidRPr="00D75F59" w:rsidRDefault="008115C9" w:rsidP="005D15D2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8115C9" w:rsidRPr="00D75F59" w:rsidRDefault="008115C9" w:rsidP="005D15D2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8115C9" w:rsidRPr="00D75F59" w:rsidRDefault="008115C9" w:rsidP="005D15D2">
            <w:pPr>
              <w:spacing w:line="34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75F59">
              <w:rPr>
                <w:rFonts w:ascii="仿宋_GB2312" w:eastAsia="仿宋_GB2312" w:hint="eastAsia"/>
                <w:sz w:val="28"/>
                <w:szCs w:val="28"/>
              </w:rPr>
              <w:t>历</w:t>
            </w:r>
          </w:p>
        </w:tc>
        <w:tc>
          <w:tcPr>
            <w:tcW w:w="8384" w:type="dxa"/>
            <w:tcBorders>
              <w:top w:val="single" w:sz="4" w:space="0" w:color="008000"/>
              <w:bottom w:val="single" w:sz="8" w:space="0" w:color="auto"/>
            </w:tcBorders>
          </w:tcPr>
          <w:p w:rsidR="008115C9" w:rsidRPr="00C907D2" w:rsidRDefault="008115C9" w:rsidP="005D15D2">
            <w:pPr>
              <w:spacing w:line="340" w:lineRule="exact"/>
              <w:ind w:left="2520" w:hangingChars="900" w:hanging="252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4663F" w:rsidRPr="00D75F59" w:rsidTr="00F04A3E">
        <w:trPr>
          <w:trHeight w:hRule="exact" w:val="1449"/>
          <w:jc w:val="center"/>
        </w:trPr>
        <w:tc>
          <w:tcPr>
            <w:tcW w:w="9047" w:type="dxa"/>
            <w:gridSpan w:val="2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54663F" w:rsidRDefault="0054663F" w:rsidP="005D15D2">
            <w:pPr>
              <w:spacing w:line="340" w:lineRule="exact"/>
              <w:ind w:left="2520" w:hangingChars="900" w:hanging="252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9370F8" w:rsidRDefault="009370F8" w:rsidP="005D15D2">
            <w:pPr>
              <w:spacing w:line="340" w:lineRule="exact"/>
              <w:ind w:left="2520" w:hangingChars="900" w:hanging="252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F04A3E" w:rsidRDefault="00F04A3E" w:rsidP="005D15D2">
            <w:pPr>
              <w:spacing w:line="340" w:lineRule="exact"/>
              <w:ind w:left="2520" w:hangingChars="900" w:hanging="252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F04A3E" w:rsidRDefault="00F04A3E" w:rsidP="005D15D2">
            <w:pPr>
              <w:spacing w:line="340" w:lineRule="exact"/>
              <w:ind w:left="2520" w:hangingChars="900" w:hanging="252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9370F8" w:rsidRPr="00C907D2" w:rsidRDefault="009370F8" w:rsidP="005D15D2">
            <w:pPr>
              <w:spacing w:line="340" w:lineRule="exact"/>
              <w:ind w:left="2520" w:hangingChars="900" w:hanging="2520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8115C9" w:rsidRDefault="008115C9" w:rsidP="0045103C">
      <w:pPr>
        <w:spacing w:line="20" w:lineRule="exact"/>
      </w:pPr>
    </w:p>
    <w:p w:rsidR="0054663F" w:rsidRDefault="00E628A5">
      <w:pPr>
        <w:widowControl/>
        <w:jc w:val="left"/>
        <w:sectPr w:rsidR="0054663F" w:rsidSect="008051DD">
          <w:headerReference w:type="default" r:id="rId13"/>
          <w:pgSz w:w="11907" w:h="31185" w:code="9"/>
          <w:pgMar w:top="2552" w:right="1418" w:bottom="6708" w:left="1418" w:header="851" w:footer="567" w:gutter="0"/>
          <w:paperSrc w:first="15" w:other="15"/>
          <w:pgBorders w:offsetFrom="page">
            <w:top w:val="single" w:sz="8" w:space="24" w:color="FFFFFF" w:themeColor="background1"/>
          </w:pgBorders>
          <w:cols w:space="425"/>
          <w:docGrid w:type="lines" w:linePitch="312"/>
        </w:sectPr>
      </w:pPr>
      <w:r>
        <w:br w:type="page"/>
      </w:r>
    </w:p>
    <w:p w:rsidR="00E628A5" w:rsidRDefault="00E628A5" w:rsidP="0045103C">
      <w:pPr>
        <w:spacing w:line="20" w:lineRule="exact"/>
      </w:pPr>
    </w:p>
    <w:tbl>
      <w:tblPr>
        <w:tblW w:w="9057" w:type="dxa"/>
        <w:jc w:val="center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812"/>
        <w:gridCol w:w="1106"/>
        <w:gridCol w:w="611"/>
        <w:gridCol w:w="1194"/>
        <w:gridCol w:w="4662"/>
      </w:tblGrid>
      <w:tr w:rsidR="007D34DA" w:rsidRPr="00104CB9" w:rsidTr="0048052D">
        <w:trPr>
          <w:trHeight w:hRule="exact" w:val="20"/>
          <w:jc w:val="center"/>
        </w:trPr>
        <w:tc>
          <w:tcPr>
            <w:tcW w:w="905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4DA" w:rsidRPr="00104CB9" w:rsidRDefault="007D34DA" w:rsidP="00E10D50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04CB9" w:rsidRPr="00104CB9" w:rsidTr="0048052D">
        <w:trPr>
          <w:trHeight w:val="1361"/>
          <w:jc w:val="center"/>
        </w:trPr>
        <w:tc>
          <w:tcPr>
            <w:tcW w:w="67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奖</w:t>
            </w:r>
          </w:p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惩</w:t>
            </w:r>
          </w:p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情</w:t>
            </w:r>
          </w:p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况</w:t>
            </w:r>
          </w:p>
        </w:tc>
        <w:tc>
          <w:tcPr>
            <w:tcW w:w="8385" w:type="dxa"/>
            <w:gridSpan w:val="5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04CB9" w:rsidRPr="00104CB9" w:rsidRDefault="00104CB9" w:rsidP="00E10D50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04CB9" w:rsidRPr="00104CB9" w:rsidTr="00D87415">
        <w:trPr>
          <w:trHeight w:val="1361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:rsidR="00104CB9" w:rsidRPr="00104CB9" w:rsidRDefault="00104CB9" w:rsidP="00EF4033">
            <w:pPr>
              <w:spacing w:line="300" w:lineRule="exact"/>
              <w:ind w:leftChars="-54" w:left="-113" w:rightChars="-65" w:right="-136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年核</w:t>
            </w:r>
          </w:p>
          <w:p w:rsidR="00104CB9" w:rsidRPr="00104CB9" w:rsidRDefault="00104CB9" w:rsidP="00EF4033">
            <w:pPr>
              <w:spacing w:line="300" w:lineRule="exact"/>
              <w:ind w:leftChars="-54" w:left="-113" w:rightChars="-65" w:right="-136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度结</w:t>
            </w:r>
          </w:p>
          <w:p w:rsidR="00104CB9" w:rsidRPr="00104CB9" w:rsidRDefault="00104CB9" w:rsidP="00EF4033">
            <w:pPr>
              <w:spacing w:line="300" w:lineRule="exact"/>
              <w:ind w:leftChars="-54" w:left="-113" w:rightChars="-65" w:right="-136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考果</w:t>
            </w:r>
          </w:p>
        </w:tc>
        <w:tc>
          <w:tcPr>
            <w:tcW w:w="8385" w:type="dxa"/>
            <w:gridSpan w:val="5"/>
            <w:tcBorders>
              <w:top w:val="single" w:sz="4" w:space="0" w:color="auto"/>
            </w:tcBorders>
            <w:vAlign w:val="center"/>
          </w:tcPr>
          <w:p w:rsidR="00104CB9" w:rsidRPr="00104CB9" w:rsidRDefault="00104CB9" w:rsidP="00E10D50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104CB9" w:rsidRPr="00104CB9" w:rsidTr="004727A2">
        <w:trPr>
          <w:trHeight w:val="1361"/>
          <w:jc w:val="center"/>
        </w:trPr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任</w:t>
            </w:r>
          </w:p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免</w:t>
            </w:r>
          </w:p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理</w:t>
            </w:r>
          </w:p>
          <w:p w:rsidR="00104CB9" w:rsidRPr="00104CB9" w:rsidRDefault="00104CB9" w:rsidP="00E10D50">
            <w:pPr>
              <w:spacing w:line="3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由</w:t>
            </w:r>
          </w:p>
        </w:tc>
        <w:tc>
          <w:tcPr>
            <w:tcW w:w="8385" w:type="dxa"/>
            <w:gridSpan w:val="5"/>
            <w:tcBorders>
              <w:bottom w:val="single" w:sz="4" w:space="0" w:color="auto"/>
            </w:tcBorders>
            <w:vAlign w:val="center"/>
          </w:tcPr>
          <w:p w:rsidR="00104CB9" w:rsidRPr="00104CB9" w:rsidRDefault="00104CB9" w:rsidP="00E10D50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5103C" w:rsidRPr="00104CB9" w:rsidTr="004727A2">
        <w:trPr>
          <w:trHeight w:hRule="exact" w:val="680"/>
          <w:jc w:val="center"/>
        </w:trPr>
        <w:tc>
          <w:tcPr>
            <w:tcW w:w="67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45103C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45103C">
              <w:rPr>
                <w:rFonts w:ascii="仿宋_GB2312" w:eastAsia="仿宋_GB2312" w:hint="eastAsia"/>
                <w:sz w:val="28"/>
                <w:szCs w:val="28"/>
              </w:rPr>
              <w:t>家 庭 成 员 及</w:t>
            </w:r>
          </w:p>
          <w:p w:rsidR="0045103C" w:rsidRPr="0045103C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45103C">
              <w:rPr>
                <w:rFonts w:ascii="仿宋_GB2312" w:eastAsia="仿宋_GB2312" w:hint="eastAsia"/>
                <w:sz w:val="28"/>
                <w:szCs w:val="28"/>
              </w:rPr>
              <w:t>主</w:t>
            </w:r>
          </w:p>
          <w:p w:rsidR="0045103C" w:rsidRPr="0045103C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45103C">
              <w:rPr>
                <w:rFonts w:ascii="仿宋_GB2312" w:eastAsia="仿宋_GB2312" w:hint="eastAsia"/>
                <w:sz w:val="28"/>
                <w:szCs w:val="28"/>
              </w:rPr>
              <w:t>要</w:t>
            </w:r>
          </w:p>
          <w:p w:rsidR="0045103C" w:rsidRPr="0045103C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45103C">
              <w:rPr>
                <w:rFonts w:ascii="仿宋_GB2312" w:eastAsia="仿宋_GB2312" w:hint="eastAsia"/>
                <w:sz w:val="28"/>
                <w:szCs w:val="28"/>
              </w:rPr>
              <w:t>社 会 关 系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称谓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姓  名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年龄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政  治</w:t>
            </w:r>
          </w:p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面  貌</w:t>
            </w: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04CB9">
              <w:rPr>
                <w:rFonts w:ascii="仿宋_GB2312" w:eastAsia="仿宋_GB2312" w:hint="eastAsia"/>
                <w:sz w:val="28"/>
                <w:szCs w:val="28"/>
              </w:rPr>
              <w:t>工 作 单 位 及 职 务</w:t>
            </w:r>
          </w:p>
        </w:tc>
      </w:tr>
      <w:tr w:rsidR="0045103C" w:rsidRPr="00104CB9" w:rsidTr="004727A2">
        <w:trPr>
          <w:trHeight w:val="680"/>
          <w:jc w:val="center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5103C" w:rsidRPr="00104CB9" w:rsidTr="004727A2">
        <w:trPr>
          <w:trHeight w:val="680"/>
          <w:jc w:val="center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5103C" w:rsidRPr="00104CB9" w:rsidTr="004727A2">
        <w:trPr>
          <w:trHeight w:val="680"/>
          <w:jc w:val="center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5103C" w:rsidRPr="00104CB9" w:rsidTr="004727A2">
        <w:trPr>
          <w:trHeight w:val="680"/>
          <w:jc w:val="center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5103C" w:rsidRPr="00104CB9" w:rsidTr="004727A2">
        <w:trPr>
          <w:trHeight w:val="680"/>
          <w:jc w:val="center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5103C" w:rsidRPr="00104CB9" w:rsidTr="004727A2">
        <w:trPr>
          <w:trHeight w:val="680"/>
          <w:jc w:val="center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03C" w:rsidRPr="00104CB9" w:rsidRDefault="0045103C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5103C" w:rsidRPr="00104CB9" w:rsidTr="004727A2">
        <w:trPr>
          <w:trHeight w:val="680"/>
          <w:jc w:val="center"/>
        </w:trPr>
        <w:tc>
          <w:tcPr>
            <w:tcW w:w="672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5103C" w:rsidRPr="00104CB9" w:rsidRDefault="0045103C" w:rsidP="0045103C">
            <w:pPr>
              <w:spacing w:line="3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5103C" w:rsidRPr="00104CB9" w:rsidRDefault="0045103C" w:rsidP="0045103C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5103C" w:rsidRPr="00104CB9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5103C" w:rsidRPr="00104CB9" w:rsidRDefault="0045103C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24051" w:rsidRPr="00104CB9" w:rsidTr="00F04A3E">
        <w:trPr>
          <w:trHeight w:val="1356"/>
          <w:jc w:val="center"/>
        </w:trPr>
        <w:tc>
          <w:tcPr>
            <w:tcW w:w="9057" w:type="dxa"/>
            <w:gridSpan w:val="6"/>
            <w:tcBorders>
              <w:top w:val="single" w:sz="8" w:space="0" w:color="auto"/>
              <w:left w:val="nil"/>
              <w:bottom w:val="single" w:sz="4" w:space="0" w:color="008000"/>
              <w:right w:val="nil"/>
            </w:tcBorders>
            <w:vAlign w:val="center"/>
          </w:tcPr>
          <w:p w:rsidR="00B24051" w:rsidRDefault="00B24051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BA69C7" w:rsidRDefault="00BA69C7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BA69C7" w:rsidRPr="00104CB9" w:rsidRDefault="00BA69C7" w:rsidP="00575435">
            <w:pPr>
              <w:spacing w:line="32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E0562B" w:rsidRDefault="00E0562B" w:rsidP="00E97D49">
      <w:pPr>
        <w:spacing w:line="20" w:lineRule="exact"/>
        <w:rPr>
          <w:rFonts w:ascii="仿宋_GB2312" w:eastAsia="仿宋_GB2312"/>
          <w:sz w:val="24"/>
        </w:rPr>
      </w:pPr>
    </w:p>
    <w:p w:rsidR="00E97D49" w:rsidRDefault="00E97D49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B02F3" w:rsidRDefault="00EB02F3" w:rsidP="00E97D49">
      <w:pPr>
        <w:spacing w:line="20" w:lineRule="exact"/>
        <w:rPr>
          <w:rFonts w:ascii="仿宋_GB2312" w:eastAsia="仿宋_GB2312"/>
          <w:sz w:val="24"/>
        </w:rPr>
      </w:pPr>
    </w:p>
    <w:p w:rsidR="00E97D49" w:rsidRDefault="00E97D49" w:rsidP="00E97D49">
      <w:pPr>
        <w:spacing w:line="20" w:lineRule="exact"/>
        <w:rPr>
          <w:rFonts w:ascii="仿宋_GB2312" w:eastAsia="仿宋_GB2312"/>
          <w:sz w:val="24"/>
        </w:rPr>
      </w:pPr>
    </w:p>
    <w:p w:rsidR="00E97D49" w:rsidRDefault="00E97D49" w:rsidP="00E97D49">
      <w:pPr>
        <w:spacing w:line="20" w:lineRule="exact"/>
        <w:rPr>
          <w:rFonts w:ascii="仿宋_GB2312" w:eastAsia="仿宋_GB2312"/>
          <w:sz w:val="24"/>
        </w:rPr>
      </w:pPr>
    </w:p>
    <w:p w:rsidR="00E97D49" w:rsidRPr="00171847" w:rsidRDefault="00E97D49" w:rsidP="00E97D49">
      <w:pPr>
        <w:spacing w:line="20" w:lineRule="exact"/>
        <w:rPr>
          <w:rFonts w:ascii="仿宋_GB2312" w:eastAsia="仿宋_GB2312"/>
          <w:sz w:val="24"/>
        </w:rPr>
      </w:pPr>
    </w:p>
    <w:sectPr w:rsidR="00E97D49" w:rsidRPr="00171847" w:rsidSect="00191D2A">
      <w:pgSz w:w="11907" w:h="16839" w:code="9"/>
      <w:pgMar w:top="1701" w:right="1418" w:bottom="1418" w:left="1418" w:header="851" w:footer="567" w:gutter="0"/>
      <w:pgBorders w:offsetFrom="page">
        <w:top w:val="single" w:sz="8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6B" w:rsidRDefault="0086166B" w:rsidP="00A81DED">
      <w:r>
        <w:separator/>
      </w:r>
    </w:p>
  </w:endnote>
  <w:endnote w:type="continuationSeparator" w:id="0">
    <w:p w:rsidR="0086166B" w:rsidRDefault="0086166B" w:rsidP="00A8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DD" w:rsidRDefault="008051D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DD" w:rsidRDefault="008051D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DD" w:rsidRDefault="008051D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6B" w:rsidRDefault="0086166B" w:rsidP="00A81DED">
      <w:r>
        <w:separator/>
      </w:r>
    </w:p>
  </w:footnote>
  <w:footnote w:type="continuationSeparator" w:id="0">
    <w:p w:rsidR="0086166B" w:rsidRDefault="0086166B" w:rsidP="00A81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DD" w:rsidRDefault="008051D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ED" w:rsidRDefault="00A81DED" w:rsidP="00A81DED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DD" w:rsidRDefault="008051DD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DD" w:rsidRDefault="008051DD" w:rsidP="00A81DED">
    <w:pPr>
      <w:pStyle w:val="a5"/>
      <w:pBdr>
        <w:bottom w:val="none" w:sz="0" w:space="0" w:color="auto"/>
      </w:pBd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ffae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59"/>
    <w:rsid w:val="00002866"/>
    <w:rsid w:val="00014113"/>
    <w:rsid w:val="000379F9"/>
    <w:rsid w:val="00071919"/>
    <w:rsid w:val="000A2F22"/>
    <w:rsid w:val="000B3F79"/>
    <w:rsid w:val="000B5517"/>
    <w:rsid w:val="000D4C28"/>
    <w:rsid w:val="00104CB9"/>
    <w:rsid w:val="00105DB9"/>
    <w:rsid w:val="001104A8"/>
    <w:rsid w:val="00171847"/>
    <w:rsid w:val="00190AE4"/>
    <w:rsid w:val="001914D7"/>
    <w:rsid w:val="00191D2A"/>
    <w:rsid w:val="001C2AA8"/>
    <w:rsid w:val="001F59C0"/>
    <w:rsid w:val="002310B5"/>
    <w:rsid w:val="00231F47"/>
    <w:rsid w:val="00235505"/>
    <w:rsid w:val="002514E4"/>
    <w:rsid w:val="00253C77"/>
    <w:rsid w:val="002A544B"/>
    <w:rsid w:val="002D1A65"/>
    <w:rsid w:val="002D2A53"/>
    <w:rsid w:val="002E3FB9"/>
    <w:rsid w:val="002F4EE8"/>
    <w:rsid w:val="00327B90"/>
    <w:rsid w:val="00336316"/>
    <w:rsid w:val="00344B6C"/>
    <w:rsid w:val="0035690A"/>
    <w:rsid w:val="003622BF"/>
    <w:rsid w:val="00384088"/>
    <w:rsid w:val="003A3F79"/>
    <w:rsid w:val="003B60D4"/>
    <w:rsid w:val="003E1037"/>
    <w:rsid w:val="003F6A84"/>
    <w:rsid w:val="0040034A"/>
    <w:rsid w:val="0040131F"/>
    <w:rsid w:val="0042708B"/>
    <w:rsid w:val="0045103C"/>
    <w:rsid w:val="00470D37"/>
    <w:rsid w:val="004727A2"/>
    <w:rsid w:val="0048052D"/>
    <w:rsid w:val="004D3E99"/>
    <w:rsid w:val="004D73DE"/>
    <w:rsid w:val="004E6E55"/>
    <w:rsid w:val="00504B17"/>
    <w:rsid w:val="00514546"/>
    <w:rsid w:val="0054384D"/>
    <w:rsid w:val="0054663F"/>
    <w:rsid w:val="0056517B"/>
    <w:rsid w:val="00574631"/>
    <w:rsid w:val="00575435"/>
    <w:rsid w:val="005765E8"/>
    <w:rsid w:val="005A2B0F"/>
    <w:rsid w:val="005C0090"/>
    <w:rsid w:val="00601390"/>
    <w:rsid w:val="00603EB8"/>
    <w:rsid w:val="006150A0"/>
    <w:rsid w:val="006B5CA9"/>
    <w:rsid w:val="006D3F88"/>
    <w:rsid w:val="00730083"/>
    <w:rsid w:val="007313D5"/>
    <w:rsid w:val="00747271"/>
    <w:rsid w:val="0075383A"/>
    <w:rsid w:val="00770AA9"/>
    <w:rsid w:val="00785FF4"/>
    <w:rsid w:val="0078658B"/>
    <w:rsid w:val="007D34DA"/>
    <w:rsid w:val="007D4846"/>
    <w:rsid w:val="007D61BA"/>
    <w:rsid w:val="007E026F"/>
    <w:rsid w:val="007E576D"/>
    <w:rsid w:val="008051DD"/>
    <w:rsid w:val="008115C9"/>
    <w:rsid w:val="0084282A"/>
    <w:rsid w:val="0086166B"/>
    <w:rsid w:val="00871A5B"/>
    <w:rsid w:val="008D2E8B"/>
    <w:rsid w:val="009154EF"/>
    <w:rsid w:val="00917338"/>
    <w:rsid w:val="00922D70"/>
    <w:rsid w:val="00936D34"/>
    <w:rsid w:val="009370F8"/>
    <w:rsid w:val="009573DB"/>
    <w:rsid w:val="00960B9F"/>
    <w:rsid w:val="009C38DD"/>
    <w:rsid w:val="009E34B8"/>
    <w:rsid w:val="009F2E55"/>
    <w:rsid w:val="00A01049"/>
    <w:rsid w:val="00A207EB"/>
    <w:rsid w:val="00A42923"/>
    <w:rsid w:val="00A81DED"/>
    <w:rsid w:val="00A8247D"/>
    <w:rsid w:val="00AB31FF"/>
    <w:rsid w:val="00AC7219"/>
    <w:rsid w:val="00B00727"/>
    <w:rsid w:val="00B0665C"/>
    <w:rsid w:val="00B24051"/>
    <w:rsid w:val="00B31F8B"/>
    <w:rsid w:val="00B5233A"/>
    <w:rsid w:val="00B86E5A"/>
    <w:rsid w:val="00B95BB8"/>
    <w:rsid w:val="00BA69C7"/>
    <w:rsid w:val="00BE02FD"/>
    <w:rsid w:val="00BF25E0"/>
    <w:rsid w:val="00C57514"/>
    <w:rsid w:val="00C907D2"/>
    <w:rsid w:val="00CA5DE2"/>
    <w:rsid w:val="00CC58FF"/>
    <w:rsid w:val="00CE16DE"/>
    <w:rsid w:val="00D3123D"/>
    <w:rsid w:val="00D3763F"/>
    <w:rsid w:val="00D66A30"/>
    <w:rsid w:val="00D75F59"/>
    <w:rsid w:val="00D813F5"/>
    <w:rsid w:val="00D87415"/>
    <w:rsid w:val="00DA151F"/>
    <w:rsid w:val="00DB472E"/>
    <w:rsid w:val="00DC117C"/>
    <w:rsid w:val="00DF6220"/>
    <w:rsid w:val="00DF7E01"/>
    <w:rsid w:val="00E013D3"/>
    <w:rsid w:val="00E0562B"/>
    <w:rsid w:val="00E10D50"/>
    <w:rsid w:val="00E25A1D"/>
    <w:rsid w:val="00E51BE5"/>
    <w:rsid w:val="00E53528"/>
    <w:rsid w:val="00E53B5E"/>
    <w:rsid w:val="00E55EFA"/>
    <w:rsid w:val="00E6057B"/>
    <w:rsid w:val="00E628A5"/>
    <w:rsid w:val="00E97D49"/>
    <w:rsid w:val="00EA7B11"/>
    <w:rsid w:val="00EB02F3"/>
    <w:rsid w:val="00EE0D6E"/>
    <w:rsid w:val="00EF4033"/>
    <w:rsid w:val="00F04A3E"/>
    <w:rsid w:val="00F24B48"/>
    <w:rsid w:val="00F24CC0"/>
    <w:rsid w:val="00F47D59"/>
    <w:rsid w:val="00F76457"/>
    <w:rsid w:val="00FB7EA6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aeb"/>
    </o:shapedefaults>
    <o:shapelayout v:ext="edit">
      <o:idmap v:ext="edit" data="1"/>
    </o:shapelayout>
  </w:shapeDefaults>
  <w:decimalSymbol w:val="."/>
  <w:listSeparator w:val=","/>
  <w15:docId w15:val="{7ED758FB-B81E-4560-8FA3-514D1C80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3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813F5"/>
    <w:pPr>
      <w:spacing w:line="260" w:lineRule="exact"/>
      <w:ind w:left="-60" w:right="-62"/>
      <w:jc w:val="center"/>
    </w:pPr>
    <w:rPr>
      <w:rFonts w:ascii="仿宋_GB2312" w:eastAsia="仿宋_GB2312"/>
      <w:b/>
      <w:w w:val="90"/>
      <w:sz w:val="28"/>
      <w:szCs w:val="20"/>
    </w:rPr>
  </w:style>
  <w:style w:type="paragraph" w:customStyle="1" w:styleId="a4">
    <w:name w:val="标准"/>
    <w:basedOn w:val="a"/>
    <w:rsid w:val="00D813F5"/>
    <w:pPr>
      <w:adjustRightInd w:val="0"/>
      <w:spacing w:line="100" w:lineRule="atLeast"/>
      <w:textAlignment w:val="baseline"/>
    </w:pPr>
    <w:rPr>
      <w:kern w:val="0"/>
      <w:szCs w:val="20"/>
    </w:rPr>
  </w:style>
  <w:style w:type="paragraph" w:styleId="a5">
    <w:name w:val="header"/>
    <w:basedOn w:val="a"/>
    <w:link w:val="Char"/>
    <w:rsid w:val="00A8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81DED"/>
    <w:rPr>
      <w:kern w:val="2"/>
      <w:sz w:val="18"/>
      <w:szCs w:val="18"/>
    </w:rPr>
  </w:style>
  <w:style w:type="paragraph" w:styleId="a6">
    <w:name w:val="footer"/>
    <w:basedOn w:val="a"/>
    <w:link w:val="Char0"/>
    <w:rsid w:val="00A8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81DED"/>
    <w:rPr>
      <w:kern w:val="2"/>
      <w:sz w:val="18"/>
      <w:szCs w:val="18"/>
    </w:rPr>
  </w:style>
  <w:style w:type="paragraph" w:styleId="a7">
    <w:name w:val="Balloon Text"/>
    <w:basedOn w:val="a"/>
    <w:link w:val="Char1"/>
    <w:semiHidden/>
    <w:unhideWhenUsed/>
    <w:rsid w:val="00DF6220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DF6220"/>
    <w:rPr>
      <w:kern w:val="2"/>
      <w:sz w:val="18"/>
      <w:szCs w:val="18"/>
    </w:rPr>
  </w:style>
  <w:style w:type="table" w:styleId="a8">
    <w:name w:val="Table Grid"/>
    <w:basedOn w:val="a1"/>
    <w:rsid w:val="00811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BRM\model\2.&#24178;&#37096;&#20219;&#20813;&#23457;&#25209;&#34920;&#12304;Word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85C9-8E86-44EA-9285-E6683DDE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2.干部任免审批表【Word】.dotx</Template>
  <TotalTime>22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 部 任 免 审 批 表</dc:title>
  <dc:creator>Bao</dc:creator>
  <cp:lastModifiedBy>李晓明</cp:lastModifiedBy>
  <cp:revision>26</cp:revision>
  <cp:lastPrinted>2014-06-30T03:56:00Z</cp:lastPrinted>
  <dcterms:created xsi:type="dcterms:W3CDTF">2014-08-12T10:50:00Z</dcterms:created>
  <dcterms:modified xsi:type="dcterms:W3CDTF">2016-03-05T00:08:00Z</dcterms:modified>
</cp:coreProperties>
</file>